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B5F" w:rsidRPr="000622F5" w:rsidRDefault="00E014E9" w:rsidP="00435B5F">
      <w:pPr>
        <w:pageBreakBefore/>
        <w:spacing w:line="360" w:lineRule="auto"/>
        <w:jc w:val="center"/>
        <w:rPr>
          <w:szCs w:val="28"/>
        </w:rPr>
      </w:pPr>
      <w:bookmarkStart w:id="0" w:name="_Toc119061090"/>
      <w:r>
        <w:rPr>
          <w:szCs w:val="28"/>
          <w:lang w:val="ru-RU" w:eastAsia="ru-RU"/>
        </w:rPr>
        <w:t>+</w:t>
      </w:r>
      <w:r w:rsidR="00435B5F" w:rsidRPr="000622F5">
        <w:rPr>
          <w:szCs w:val="28"/>
          <w:lang w:eastAsia="ru-RU"/>
        </w:rPr>
        <w:t>Міністерство освіти України</w:t>
      </w:r>
    </w:p>
    <w:p w:rsidR="00435B5F" w:rsidRPr="000622F5" w:rsidRDefault="00435B5F" w:rsidP="00435B5F">
      <w:pPr>
        <w:spacing w:line="360" w:lineRule="auto"/>
        <w:jc w:val="center"/>
        <w:rPr>
          <w:szCs w:val="28"/>
        </w:rPr>
      </w:pPr>
      <w:r w:rsidRPr="000622F5">
        <w:rPr>
          <w:szCs w:val="28"/>
          <w:lang w:eastAsia="ru-RU"/>
        </w:rPr>
        <w:t>Національний технічний університет "ХПІ"</w:t>
      </w:r>
    </w:p>
    <w:p w:rsidR="00435B5F" w:rsidRPr="000622F5" w:rsidRDefault="00435B5F" w:rsidP="00435B5F">
      <w:pPr>
        <w:spacing w:line="360" w:lineRule="auto"/>
        <w:jc w:val="center"/>
        <w:rPr>
          <w:szCs w:val="28"/>
        </w:rPr>
      </w:pPr>
      <w:r>
        <w:rPr>
          <w:szCs w:val="28"/>
          <w:lang w:eastAsia="ru-RU"/>
        </w:rPr>
        <w:t>кафедра "Інформатики та інтелектуальної власності</w:t>
      </w:r>
      <w:r w:rsidRPr="000622F5">
        <w:rPr>
          <w:szCs w:val="28"/>
          <w:lang w:eastAsia="ru-RU"/>
        </w:rPr>
        <w:t>"</w:t>
      </w:r>
    </w:p>
    <w:p w:rsidR="00435B5F" w:rsidRPr="00181E4E" w:rsidRDefault="00435B5F" w:rsidP="00435B5F">
      <w:pPr>
        <w:spacing w:before="3840" w:line="360" w:lineRule="auto"/>
        <w:jc w:val="center"/>
        <w:rPr>
          <w:b/>
          <w:szCs w:val="28"/>
          <w:lang w:val="ru-RU" w:eastAsia="ru-RU"/>
        </w:rPr>
      </w:pPr>
      <w:r>
        <w:rPr>
          <w:b/>
          <w:szCs w:val="28"/>
          <w:lang w:eastAsia="ru-RU"/>
        </w:rPr>
        <w:t>Звіт</w:t>
      </w:r>
    </w:p>
    <w:p w:rsidR="00435B5F" w:rsidRPr="00F21B17" w:rsidRDefault="00435B5F" w:rsidP="00435B5F">
      <w:pPr>
        <w:spacing w:line="360" w:lineRule="auto"/>
        <w:jc w:val="center"/>
        <w:rPr>
          <w:szCs w:val="28"/>
          <w:lang w:val="ru-RU" w:eastAsia="ru-RU"/>
        </w:rPr>
      </w:pPr>
      <w:r>
        <w:rPr>
          <w:b/>
          <w:szCs w:val="28"/>
          <w:lang w:eastAsia="ru-RU"/>
        </w:rPr>
        <w:t xml:space="preserve">Лабораторна робота </w:t>
      </w:r>
      <w:r w:rsidR="00E014E9">
        <w:rPr>
          <w:b/>
          <w:szCs w:val="28"/>
          <w:lang w:val="ru-RU" w:eastAsia="ru-RU"/>
        </w:rPr>
        <w:t>5</w:t>
      </w:r>
    </w:p>
    <w:p w:rsidR="00435B5F" w:rsidRPr="000622F5" w:rsidRDefault="00435B5F" w:rsidP="00435B5F">
      <w:pPr>
        <w:spacing w:line="360" w:lineRule="auto"/>
        <w:jc w:val="center"/>
        <w:rPr>
          <w:szCs w:val="28"/>
          <w:lang w:eastAsia="ru-RU"/>
        </w:rPr>
      </w:pPr>
      <w:r w:rsidRPr="003D67C8">
        <w:rPr>
          <w:szCs w:val="28"/>
          <w:lang w:eastAsia="ru-RU"/>
        </w:rPr>
        <w:t>з дисципліни "</w:t>
      </w:r>
      <w:r w:rsidR="006365F9" w:rsidRPr="006365F9">
        <w:rPr>
          <w:szCs w:val="28"/>
          <w:lang w:val="ru-RU" w:eastAsia="ru-RU"/>
        </w:rPr>
        <w:t>Кросплатформне програмування</w:t>
      </w:r>
      <w:r w:rsidRPr="003D67C8">
        <w:rPr>
          <w:szCs w:val="28"/>
          <w:lang w:eastAsia="ru-RU"/>
        </w:rPr>
        <w:t>"</w:t>
      </w:r>
    </w:p>
    <w:p w:rsidR="00435B5F" w:rsidRPr="006365F9" w:rsidRDefault="00435B5F" w:rsidP="00B422B9">
      <w:pPr>
        <w:spacing w:before="1440" w:line="360" w:lineRule="auto"/>
        <w:jc w:val="right"/>
        <w:rPr>
          <w:szCs w:val="28"/>
          <w:lang w:val="ru-RU" w:eastAsia="ru-RU"/>
        </w:rPr>
      </w:pPr>
      <w:r w:rsidRPr="000622F5">
        <w:rPr>
          <w:szCs w:val="28"/>
          <w:lang w:eastAsia="ru-RU"/>
        </w:rPr>
        <w:t>Виконав</w:t>
      </w:r>
      <w:r>
        <w:rPr>
          <w:szCs w:val="28"/>
          <w:lang w:eastAsia="ru-RU"/>
        </w:rPr>
        <w:t>:</w:t>
      </w:r>
      <w:r w:rsidRPr="000622F5">
        <w:rPr>
          <w:szCs w:val="28"/>
          <w:lang w:eastAsia="ru-RU"/>
        </w:rPr>
        <w:t xml:space="preserve"> студент групи </w:t>
      </w:r>
      <w:r w:rsidR="006365F9">
        <w:rPr>
          <w:szCs w:val="28"/>
          <w:lang w:eastAsia="ru-RU"/>
        </w:rPr>
        <w:t>КН-1224</w:t>
      </w:r>
      <w:r w:rsidR="006365F9">
        <w:rPr>
          <w:szCs w:val="28"/>
          <w:lang w:val="ru-RU" w:eastAsia="ru-RU"/>
        </w:rPr>
        <w:t>С</w:t>
      </w:r>
    </w:p>
    <w:p w:rsidR="00435B5F" w:rsidRPr="003D67C8" w:rsidRDefault="006365F9" w:rsidP="00435B5F">
      <w:pPr>
        <w:spacing w:line="360" w:lineRule="auto"/>
        <w:jc w:val="right"/>
        <w:rPr>
          <w:szCs w:val="28"/>
          <w:lang w:eastAsia="ru-RU"/>
        </w:rPr>
      </w:pPr>
      <w:r>
        <w:rPr>
          <w:szCs w:val="28"/>
          <w:lang w:val="ru-RU" w:eastAsia="ru-RU"/>
        </w:rPr>
        <w:t>Мульков М. В</w:t>
      </w:r>
      <w:r w:rsidR="00435B5F">
        <w:rPr>
          <w:szCs w:val="28"/>
          <w:lang w:eastAsia="ru-RU"/>
        </w:rPr>
        <w:t>.</w:t>
      </w:r>
    </w:p>
    <w:p w:rsidR="00435B5F" w:rsidRDefault="00435B5F" w:rsidP="00435B5F">
      <w:pPr>
        <w:spacing w:line="360" w:lineRule="auto"/>
        <w:jc w:val="right"/>
        <w:rPr>
          <w:szCs w:val="28"/>
          <w:lang w:eastAsia="ru-RU"/>
        </w:rPr>
      </w:pPr>
      <w:r w:rsidRPr="000622F5">
        <w:rPr>
          <w:szCs w:val="28"/>
          <w:lang w:eastAsia="ru-RU"/>
        </w:rPr>
        <w:t>Перевірив</w:t>
      </w:r>
      <w:r>
        <w:rPr>
          <w:szCs w:val="28"/>
          <w:lang w:eastAsia="ru-RU"/>
        </w:rPr>
        <w:t>:</w:t>
      </w:r>
    </w:p>
    <w:p w:rsidR="00435B5F" w:rsidRPr="000622F5" w:rsidRDefault="00435B5F" w:rsidP="00B422B9">
      <w:pPr>
        <w:spacing w:after="2400" w:line="360" w:lineRule="auto"/>
        <w:jc w:val="right"/>
        <w:rPr>
          <w:szCs w:val="28"/>
          <w:lang w:eastAsia="ru-RU"/>
        </w:rPr>
      </w:pPr>
      <w:r>
        <w:rPr>
          <w:szCs w:val="28"/>
          <w:lang w:eastAsia="ru-RU"/>
        </w:rPr>
        <w:t>Івашко А.В.</w:t>
      </w:r>
    </w:p>
    <w:p w:rsidR="00B422B9" w:rsidRPr="006365F9" w:rsidRDefault="00435B5F" w:rsidP="00435B5F">
      <w:pPr>
        <w:jc w:val="center"/>
        <w:rPr>
          <w:szCs w:val="28"/>
          <w:lang w:val="ru-RU" w:eastAsia="ru-RU"/>
        </w:rPr>
      </w:pPr>
      <w:r>
        <w:rPr>
          <w:szCs w:val="28"/>
          <w:lang w:eastAsia="ru-RU"/>
        </w:rPr>
        <w:t>Харків 202</w:t>
      </w:r>
      <w:r w:rsidR="006365F9">
        <w:rPr>
          <w:szCs w:val="28"/>
          <w:lang w:val="ru-RU" w:eastAsia="ru-RU"/>
        </w:rPr>
        <w:t>5</w:t>
      </w:r>
    </w:p>
    <w:p w:rsidR="00B422B9" w:rsidRDefault="00B422B9">
      <w:pPr>
        <w:rPr>
          <w:szCs w:val="28"/>
          <w:lang w:eastAsia="ru-RU"/>
        </w:rPr>
      </w:pPr>
      <w:r>
        <w:rPr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noProof/>
          <w:color w:val="auto"/>
          <w:sz w:val="28"/>
          <w:szCs w:val="22"/>
          <w:lang w:val="ru-RU" w:eastAsia="en-US"/>
        </w:rPr>
        <w:id w:val="310527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5B5F" w:rsidRPr="00B422B9" w:rsidRDefault="00435B5F" w:rsidP="00AE5096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B422B9">
            <w:rPr>
              <w:rFonts w:ascii="Times New Roman" w:hAnsi="Times New Roman" w:cs="Times New Roman"/>
              <w:color w:val="auto"/>
            </w:rPr>
            <w:t>Зміст</w:t>
          </w:r>
        </w:p>
        <w:p w:rsidR="001E5D66" w:rsidRDefault="00435B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r w:rsidRPr="00B422B9">
            <w:rPr>
              <w:b/>
              <w:bCs/>
            </w:rPr>
            <w:fldChar w:fldCharType="begin"/>
          </w:r>
          <w:r w:rsidRPr="00B422B9">
            <w:rPr>
              <w:b/>
              <w:bCs/>
            </w:rPr>
            <w:instrText xml:space="preserve"> TOC \o "1-3" \h \z \u </w:instrText>
          </w:r>
          <w:r w:rsidRPr="00B422B9">
            <w:rPr>
              <w:b/>
              <w:bCs/>
            </w:rPr>
            <w:fldChar w:fldCharType="separate"/>
          </w:r>
          <w:hyperlink w:anchor="_Toc194089735" w:history="1">
            <w:r w:rsidR="001E5D66" w:rsidRPr="005533FD">
              <w:rPr>
                <w:rStyle w:val="a5"/>
              </w:rPr>
              <w:t>Завдання</w:t>
            </w:r>
            <w:r w:rsidR="001E5D66">
              <w:rPr>
                <w:webHidden/>
              </w:rPr>
              <w:tab/>
            </w:r>
            <w:r w:rsidR="001E5D66">
              <w:rPr>
                <w:webHidden/>
              </w:rPr>
              <w:fldChar w:fldCharType="begin"/>
            </w:r>
            <w:r w:rsidR="001E5D66">
              <w:rPr>
                <w:webHidden/>
              </w:rPr>
              <w:instrText xml:space="preserve"> PAGEREF _Toc194089735 \h </w:instrText>
            </w:r>
            <w:r w:rsidR="001E5D66">
              <w:rPr>
                <w:webHidden/>
              </w:rPr>
            </w:r>
            <w:r w:rsidR="001E5D66">
              <w:rPr>
                <w:webHidden/>
              </w:rPr>
              <w:fldChar w:fldCharType="separate"/>
            </w:r>
            <w:r w:rsidR="001E5D66">
              <w:rPr>
                <w:webHidden/>
              </w:rPr>
              <w:t>3</w:t>
            </w:r>
            <w:r w:rsidR="001E5D66">
              <w:rPr>
                <w:webHidden/>
              </w:rPr>
              <w:fldChar w:fldCharType="end"/>
            </w:r>
          </w:hyperlink>
        </w:p>
        <w:p w:rsidR="001E5D66" w:rsidRDefault="001E5D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4089736" w:history="1">
            <w:r w:rsidRPr="005533FD">
              <w:rPr>
                <w:rStyle w:val="a5"/>
                <w:lang w:val="ru-RU"/>
              </w:rPr>
              <w:t>Реалізація коду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_Toc194089736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E5D66" w:rsidRDefault="001E5D6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4089737" w:history="1">
            <w:r w:rsidRPr="005533FD">
              <w:rPr>
                <w:rStyle w:val="a5"/>
                <w:lang w:val="ru-RU"/>
              </w:rPr>
              <w:t>Алгоритм коду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_Toc194089737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E5D66" w:rsidRDefault="001E5D6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4089738" w:history="1">
            <w:r w:rsidRPr="005533FD">
              <w:rPr>
                <w:rStyle w:val="a5"/>
                <w:lang w:val="ru-RU"/>
              </w:rPr>
              <w:t>Тестування коду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_Toc194089738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  <w:bookmarkStart w:id="1" w:name="_GoBack"/>
          <w:bookmarkEnd w:id="1"/>
        </w:p>
        <w:p w:rsidR="001E5D66" w:rsidRDefault="001E5D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4089739" w:history="1">
            <w:r w:rsidRPr="005533FD">
              <w:rPr>
                <w:rStyle w:val="a5"/>
              </w:rPr>
              <w:t>Висновок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_Toc194089739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1E5D66" w:rsidRDefault="001E5D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4089740" w:history="1">
            <w:r w:rsidRPr="005533FD">
              <w:rPr>
                <w:rStyle w:val="a5"/>
                <w:lang w:val="ru-RU"/>
              </w:rPr>
              <w:t>Додаток</w:t>
            </w:r>
            <w:r w:rsidRPr="005533FD">
              <w:rPr>
                <w:rStyle w:val="a5"/>
                <w:lang w:val="en-US"/>
              </w:rPr>
              <w:t xml:space="preserve"> </w:t>
            </w:r>
            <w:r w:rsidRPr="005533FD">
              <w:rPr>
                <w:rStyle w:val="a5"/>
                <w:lang w:val="ru-RU"/>
              </w:rPr>
              <w:t>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_Toc194089740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435B5F" w:rsidRDefault="00435B5F" w:rsidP="00B422B9">
          <w:pPr>
            <w:tabs>
              <w:tab w:val="left" w:pos="1350"/>
            </w:tabs>
            <w:spacing w:line="360" w:lineRule="auto"/>
          </w:pPr>
          <w:r w:rsidRPr="00B422B9">
            <w:rPr>
              <w:b/>
              <w:bCs/>
            </w:rPr>
            <w:fldChar w:fldCharType="end"/>
          </w:r>
        </w:p>
      </w:sdtContent>
    </w:sdt>
    <w:p w:rsidR="00B422B9" w:rsidRDefault="00B422B9">
      <w:pPr>
        <w:rPr>
          <w:rFonts w:cs="Times New Roman"/>
          <w:szCs w:val="28"/>
        </w:rPr>
        <w:sectPr w:rsidR="00B422B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35B5F" w:rsidRPr="00E874D2" w:rsidRDefault="00E014E9" w:rsidP="00B422B9">
      <w:pPr>
        <w:jc w:val="center"/>
        <w:rPr>
          <w:rFonts w:cs="Times New Roman"/>
          <w:noProof w:val="0"/>
          <w:szCs w:val="28"/>
        </w:rPr>
      </w:pPr>
      <w:r w:rsidRPr="00E014E9">
        <w:rPr>
          <w:rFonts w:cs="Times New Roman"/>
          <w:b/>
          <w:bCs/>
          <w:szCs w:val="28"/>
        </w:rPr>
        <w:lastRenderedPageBreak/>
        <w:t>Робота з індексаторами у класі-контейнері</w:t>
      </w:r>
      <w:r>
        <w:rPr>
          <w:rFonts w:cs="Times New Roman"/>
          <w:b/>
          <w:bCs/>
          <w:szCs w:val="28"/>
          <w:lang w:val="ru-RU"/>
        </w:rPr>
        <w:t xml:space="preserve"> </w:t>
      </w:r>
    </w:p>
    <w:p w:rsidR="00435B5F" w:rsidRPr="00E014E9" w:rsidRDefault="00435B5F" w:rsidP="00E014E9">
      <w:p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Мета роботи</w:t>
      </w:r>
      <w:r>
        <w:rPr>
          <w:rFonts w:cs="Times New Roman"/>
          <w:szCs w:val="28"/>
        </w:rPr>
        <w:t>:</w:t>
      </w:r>
      <w:r w:rsidR="0011580D" w:rsidRPr="0011580D">
        <w:t xml:space="preserve"> </w:t>
      </w:r>
      <w:r w:rsidR="00E014E9" w:rsidRPr="00E014E9">
        <w:rPr>
          <w:rFonts w:cs="Times New Roman"/>
          <w:szCs w:val="28"/>
        </w:rPr>
        <w:t>Розширити функціонал створеного у попередній лабораторній роботі класу Container шляхом додавання індексаторів, які б дозволяли отримувати доступ до об'єктів контейнера за порядковим номером додавання, за ім'ям товару та за його вартістю.</w:t>
      </w:r>
    </w:p>
    <w:p w:rsidR="00435B5F" w:rsidRDefault="00435B5F" w:rsidP="00435B5F">
      <w:pPr>
        <w:pStyle w:val="1"/>
      </w:pPr>
      <w:bookmarkStart w:id="2" w:name="_Toc194089735"/>
      <w:r>
        <w:t>Завдання</w:t>
      </w:r>
      <w:bookmarkEnd w:id="2"/>
    </w:p>
    <w:p w:rsidR="001023F9" w:rsidRDefault="001023F9" w:rsidP="001023F9">
      <w:pPr>
        <w:jc w:val="both"/>
        <w:rPr>
          <w:rFonts w:cs="Times New Roman"/>
          <w:szCs w:val="28"/>
        </w:rPr>
      </w:pPr>
      <w:r w:rsidRPr="001023F9">
        <w:rPr>
          <w:rFonts w:cs="Times New Roman"/>
          <w:szCs w:val="28"/>
        </w:rPr>
        <w:t>В рамках даної роботи необхідно:</w:t>
      </w:r>
    </w:p>
    <w:p w:rsidR="00E014E9" w:rsidRDefault="00E014E9" w:rsidP="001023F9">
      <w:pPr>
        <w:jc w:val="both"/>
      </w:pPr>
      <w:r w:rsidRPr="00E014E9">
        <w:t>Розширити функціонал створеного у попередній лабораторній роботі класу Container шляхом додавання індексаторів, які б повертали об'єкти:</w:t>
      </w:r>
    </w:p>
    <w:p w:rsidR="00E014E9" w:rsidRDefault="00E014E9" w:rsidP="001023F9">
      <w:pPr>
        <w:jc w:val="both"/>
      </w:pPr>
      <w:r w:rsidRPr="00E014E9">
        <w:t>За порядковим номером додавання елемента до контейнера.</w:t>
      </w:r>
    </w:p>
    <w:p w:rsidR="00E014E9" w:rsidRDefault="00E014E9" w:rsidP="001023F9">
      <w:pPr>
        <w:jc w:val="both"/>
      </w:pPr>
      <w:r w:rsidRPr="00E014E9">
        <w:t>За ім'ям товару елемента (Name).</w:t>
      </w:r>
    </w:p>
    <w:p w:rsidR="00E014E9" w:rsidRDefault="00E014E9" w:rsidP="001023F9">
      <w:pPr>
        <w:jc w:val="both"/>
      </w:pPr>
      <w:r w:rsidRPr="00E014E9">
        <w:t>За вартістю товару (Price).</w:t>
      </w:r>
    </w:p>
    <w:p w:rsidR="006A0EE8" w:rsidRPr="006A0EE8" w:rsidRDefault="006A0EE8" w:rsidP="001023F9">
      <w:pPr>
        <w:jc w:val="both"/>
        <w:rPr>
          <w:rFonts w:cs="Times New Roman"/>
          <w:szCs w:val="28"/>
        </w:rPr>
      </w:pPr>
      <w:r>
        <w:br w:type="page"/>
      </w:r>
    </w:p>
    <w:p w:rsidR="00435B5F" w:rsidRPr="00A02A42" w:rsidRDefault="00A02A42" w:rsidP="00435B5F">
      <w:pPr>
        <w:pStyle w:val="1"/>
        <w:rPr>
          <w:lang w:val="ru-RU"/>
        </w:rPr>
      </w:pPr>
      <w:bookmarkStart w:id="3" w:name="_Toc194089736"/>
      <w:r w:rsidRPr="00A02A42">
        <w:rPr>
          <w:lang w:val="ru-RU"/>
        </w:rPr>
        <w:lastRenderedPageBreak/>
        <w:t>Реалізація коду</w:t>
      </w:r>
      <w:bookmarkEnd w:id="3"/>
    </w:p>
    <w:p w:rsidR="00214FA8" w:rsidRPr="00DC25C1" w:rsidRDefault="00214FA8" w:rsidP="00214FA8">
      <w:pPr>
        <w:pStyle w:val="2"/>
        <w:rPr>
          <w:lang w:val="ru-RU"/>
        </w:rPr>
      </w:pPr>
      <w:bookmarkStart w:id="4" w:name="_Toc194089737"/>
      <w:r>
        <w:rPr>
          <w:lang w:val="ru-RU"/>
        </w:rPr>
        <w:t>Алгоритм коду</w:t>
      </w:r>
      <w:bookmarkEnd w:id="4"/>
    </w:p>
    <w:p w:rsidR="0034371A" w:rsidRDefault="00542BBD" w:rsidP="00F326E6">
      <w:pPr>
        <w:spacing w:line="360" w:lineRule="auto"/>
        <w:ind w:firstLine="851"/>
        <w:jc w:val="both"/>
        <w:rPr>
          <w:lang w:val="ru-RU"/>
        </w:rPr>
      </w:pPr>
      <w:r w:rsidRPr="00542BBD">
        <w:t>П</w:t>
      </w:r>
      <w:r w:rsidR="00F3762D">
        <w:t>овний код програми відображено у</w:t>
      </w:r>
      <w:r w:rsidRPr="00542BBD">
        <w:t xml:space="preserve"> додатку А</w:t>
      </w:r>
      <w:r>
        <w:rPr>
          <w:lang w:val="ru-RU"/>
        </w:rPr>
        <w:t>.</w:t>
      </w:r>
    </w:p>
    <w:p w:rsidR="0056113E" w:rsidRPr="00542BBD" w:rsidRDefault="0056113E" w:rsidP="00F326E6">
      <w:pPr>
        <w:spacing w:line="360" w:lineRule="auto"/>
        <w:ind w:firstLine="851"/>
        <w:jc w:val="both"/>
        <w:rPr>
          <w:lang w:val="ru-RU"/>
        </w:rPr>
      </w:pPr>
      <w:r w:rsidRPr="0056113E">
        <w:rPr>
          <w:lang w:val="ru-RU"/>
        </w:rPr>
        <w:t>Для реалізації доступу до елементів контейнера за різними критеріями за доп</w:t>
      </w:r>
      <w:r>
        <w:rPr>
          <w:lang w:val="ru-RU"/>
        </w:rPr>
        <w:t>омогою синтаксису індексаторів</w:t>
      </w:r>
      <w:r w:rsidRPr="0056113E">
        <w:rPr>
          <w:lang w:val="ru-RU"/>
        </w:rPr>
        <w:t>, клас Container було модифіковано наступним чином:</w:t>
      </w:r>
    </w:p>
    <w:p w:rsidR="0056113E" w:rsidRDefault="0056113E" w:rsidP="00F326E6">
      <w:pPr>
        <w:spacing w:line="360" w:lineRule="auto"/>
        <w:ind w:firstLine="851"/>
        <w:jc w:val="both"/>
        <w:rPr>
          <w:lang w:val="ru-RU"/>
        </w:rPr>
      </w:pPr>
      <w:r>
        <w:rPr>
          <w:lang w:val="ru-RU"/>
        </w:rPr>
        <w:t xml:space="preserve">1. </w:t>
      </w:r>
      <w:r w:rsidRPr="0056113E">
        <w:rPr>
          <w:lang w:val="ru-RU"/>
        </w:rPr>
        <w:t>Додавання відстеження порядку вставки:</w:t>
      </w:r>
    </w:p>
    <w:p w:rsidR="0056113E" w:rsidRDefault="0056113E" w:rsidP="0056113E">
      <w:pPr>
        <w:spacing w:line="360" w:lineRule="auto"/>
        <w:ind w:firstLine="851"/>
        <w:jc w:val="both"/>
        <w:rPr>
          <w:lang w:val="ru-RU"/>
        </w:rPr>
      </w:pPr>
      <w:r w:rsidRPr="0056113E">
        <w:rPr>
          <w:lang w:val="ru-RU"/>
        </w:rPr>
        <w:t>Додано приватний масив insertionOrder типу int[], паралельний до основного масиву items.</w:t>
      </w:r>
      <w:r>
        <w:rPr>
          <w:lang w:val="ru-RU"/>
        </w:rPr>
        <w:t xml:space="preserve"> </w:t>
      </w:r>
      <w:r w:rsidRPr="0056113E">
        <w:rPr>
          <w:lang w:val="ru-RU"/>
        </w:rPr>
        <w:t>Додано приватний лічильник nextInsertionId типу int, який інкрементується при кожному додаванні елемента.</w:t>
      </w:r>
    </w:p>
    <w:p w:rsidR="0056113E" w:rsidRDefault="0056113E" w:rsidP="00F326E6">
      <w:pPr>
        <w:spacing w:line="360" w:lineRule="auto"/>
        <w:ind w:firstLine="851"/>
        <w:jc w:val="both"/>
        <w:rPr>
          <w:lang w:val="ru-RU"/>
        </w:rPr>
      </w:pPr>
      <w:r w:rsidRPr="0056113E">
        <w:rPr>
          <w:lang w:val="ru-RU"/>
        </w:rPr>
        <w:t>Метод Add модифіковано таким чином, щоб при додаванні нового об'єкта в items[count], відповідний унікальний ідентифікатор порядку вставки (nextInsertionId) зберігався у insertionOrder[count]. При розширенні масивів items та insertionOrder розширюються синхронно.</w:t>
      </w:r>
    </w:p>
    <w:p w:rsidR="00AF6716" w:rsidRDefault="00AF6716" w:rsidP="00F326E6">
      <w:pPr>
        <w:spacing w:line="360" w:lineRule="auto"/>
        <w:ind w:firstLine="851"/>
        <w:jc w:val="both"/>
        <w:rPr>
          <w:lang w:val="ru-RU"/>
        </w:rPr>
      </w:pPr>
      <w:r>
        <w:rPr>
          <w:lang w:val="ru-RU"/>
        </w:rPr>
        <w:t xml:space="preserve">2. </w:t>
      </w:r>
      <w:r w:rsidRPr="00AF6716">
        <w:rPr>
          <w:lang w:val="ru-RU"/>
        </w:rPr>
        <w:t>Реалізація індексатора за порядковим номером (int):</w:t>
      </w:r>
    </w:p>
    <w:p w:rsidR="00AF6716" w:rsidRDefault="00AF6716" w:rsidP="00F326E6">
      <w:pPr>
        <w:spacing w:line="360" w:lineRule="auto"/>
        <w:ind w:firstLine="851"/>
        <w:jc w:val="both"/>
        <w:rPr>
          <w:lang w:val="en-US"/>
        </w:rPr>
      </w:pPr>
      <w:r w:rsidRPr="00AF6716">
        <w:rPr>
          <w:lang w:val="ru-RU"/>
        </w:rPr>
        <w:t>Створено</w:t>
      </w:r>
      <w:r w:rsidRPr="00AF6716">
        <w:rPr>
          <w:lang w:val="en-US"/>
        </w:rPr>
        <w:t xml:space="preserve"> </w:t>
      </w:r>
      <w:r w:rsidRPr="00AF6716">
        <w:rPr>
          <w:lang w:val="ru-RU"/>
        </w:rPr>
        <w:t>індексатор</w:t>
      </w:r>
      <w:r w:rsidRPr="00AF6716">
        <w:rPr>
          <w:lang w:val="en-US"/>
        </w:rPr>
        <w:t xml:space="preserve"> public object this[int i]. </w:t>
      </w:r>
      <w:r w:rsidRPr="00AF6716">
        <w:rPr>
          <w:lang w:val="ru-RU"/>
        </w:rPr>
        <w:t>У</w:t>
      </w:r>
      <w:r w:rsidRPr="00AF6716">
        <w:rPr>
          <w:lang w:val="en-US"/>
        </w:rPr>
        <w:t xml:space="preserve"> get-</w:t>
      </w:r>
      <w:r w:rsidRPr="00AF6716">
        <w:rPr>
          <w:lang w:val="ru-RU"/>
        </w:rPr>
        <w:t>аксесорі</w:t>
      </w:r>
      <w:r w:rsidRPr="00AF6716">
        <w:rPr>
          <w:lang w:val="en-US"/>
        </w:rPr>
        <w:t xml:space="preserve"> </w:t>
      </w:r>
      <w:r w:rsidRPr="00AF6716">
        <w:rPr>
          <w:lang w:val="ru-RU"/>
        </w:rPr>
        <w:t>виконується</w:t>
      </w:r>
      <w:r w:rsidRPr="00AF6716">
        <w:rPr>
          <w:lang w:val="en-US"/>
        </w:rPr>
        <w:t xml:space="preserve"> </w:t>
      </w:r>
      <w:r w:rsidRPr="00AF6716">
        <w:rPr>
          <w:lang w:val="ru-RU"/>
        </w:rPr>
        <w:t>пошук</w:t>
      </w:r>
      <w:r w:rsidRPr="00AF6716">
        <w:rPr>
          <w:lang w:val="en-US"/>
        </w:rPr>
        <w:t xml:space="preserve"> </w:t>
      </w:r>
      <w:r w:rsidRPr="00AF6716">
        <w:rPr>
          <w:lang w:val="ru-RU"/>
        </w:rPr>
        <w:t>у</w:t>
      </w:r>
      <w:r w:rsidRPr="00AF6716">
        <w:rPr>
          <w:lang w:val="en-US"/>
        </w:rPr>
        <w:t xml:space="preserve"> </w:t>
      </w:r>
      <w:r w:rsidRPr="00AF6716">
        <w:rPr>
          <w:lang w:val="ru-RU"/>
        </w:rPr>
        <w:t>масиві</w:t>
      </w:r>
      <w:r w:rsidRPr="00AF6716">
        <w:rPr>
          <w:lang w:val="en-US"/>
        </w:rPr>
        <w:t xml:space="preserve"> insertionOrder </w:t>
      </w:r>
      <w:r w:rsidRPr="00AF6716">
        <w:rPr>
          <w:lang w:val="ru-RU"/>
        </w:rPr>
        <w:t>індексу</w:t>
      </w:r>
      <w:r w:rsidRPr="00AF6716">
        <w:rPr>
          <w:lang w:val="en-US"/>
        </w:rPr>
        <w:t xml:space="preserve"> j, </w:t>
      </w:r>
      <w:r w:rsidRPr="00AF6716">
        <w:rPr>
          <w:lang w:val="ru-RU"/>
        </w:rPr>
        <w:t>для</w:t>
      </w:r>
      <w:r w:rsidRPr="00AF6716">
        <w:rPr>
          <w:lang w:val="en-US"/>
        </w:rPr>
        <w:t xml:space="preserve"> </w:t>
      </w:r>
      <w:r w:rsidRPr="00AF6716">
        <w:rPr>
          <w:lang w:val="ru-RU"/>
        </w:rPr>
        <w:t>якого</w:t>
      </w:r>
      <w:r w:rsidRPr="00AF6716">
        <w:rPr>
          <w:lang w:val="en-US"/>
        </w:rPr>
        <w:t xml:space="preserve"> insertionOrder[j] == i (</w:t>
      </w:r>
      <w:r w:rsidRPr="00AF6716">
        <w:rPr>
          <w:lang w:val="ru-RU"/>
        </w:rPr>
        <w:t>де</w:t>
      </w:r>
      <w:r w:rsidRPr="00AF6716">
        <w:rPr>
          <w:lang w:val="en-US"/>
        </w:rPr>
        <w:t xml:space="preserve"> i – </w:t>
      </w:r>
      <w:r w:rsidRPr="00AF6716">
        <w:rPr>
          <w:lang w:val="ru-RU"/>
        </w:rPr>
        <w:t>це</w:t>
      </w:r>
      <w:r w:rsidRPr="00AF6716">
        <w:rPr>
          <w:lang w:val="en-US"/>
        </w:rPr>
        <w:t xml:space="preserve"> </w:t>
      </w:r>
      <w:r w:rsidRPr="00AF6716">
        <w:rPr>
          <w:lang w:val="ru-RU"/>
        </w:rPr>
        <w:t>шуканий</w:t>
      </w:r>
      <w:r w:rsidRPr="00AF6716">
        <w:rPr>
          <w:lang w:val="en-US"/>
        </w:rPr>
        <w:t xml:space="preserve"> </w:t>
      </w:r>
      <w:r w:rsidRPr="00AF6716">
        <w:rPr>
          <w:lang w:val="ru-RU"/>
        </w:rPr>
        <w:t>порядковий</w:t>
      </w:r>
      <w:r w:rsidRPr="00AF6716">
        <w:rPr>
          <w:lang w:val="en-US"/>
        </w:rPr>
        <w:t xml:space="preserve"> </w:t>
      </w:r>
      <w:r w:rsidRPr="00AF6716">
        <w:rPr>
          <w:lang w:val="ru-RU"/>
        </w:rPr>
        <w:t>номер</w:t>
      </w:r>
      <w:r w:rsidRPr="00AF6716">
        <w:rPr>
          <w:lang w:val="en-US"/>
        </w:rPr>
        <w:t xml:space="preserve"> </w:t>
      </w:r>
      <w:r w:rsidRPr="00AF6716">
        <w:rPr>
          <w:lang w:val="ru-RU"/>
        </w:rPr>
        <w:t>вставки</w:t>
      </w:r>
      <w:r w:rsidRPr="00AF6716">
        <w:rPr>
          <w:lang w:val="en-US"/>
        </w:rPr>
        <w:t>).</w:t>
      </w:r>
    </w:p>
    <w:p w:rsidR="00AF6716" w:rsidRDefault="00AF6716" w:rsidP="00F326E6">
      <w:pPr>
        <w:spacing w:line="360" w:lineRule="auto"/>
        <w:ind w:firstLine="851"/>
        <w:jc w:val="both"/>
        <w:rPr>
          <w:lang w:val="ru-RU"/>
        </w:rPr>
      </w:pPr>
      <w:r w:rsidRPr="00AF6716">
        <w:rPr>
          <w:lang w:val="ru-RU"/>
        </w:rPr>
        <w:t xml:space="preserve">Якщо такий індекс </w:t>
      </w:r>
      <w:r w:rsidRPr="00AF6716">
        <w:rPr>
          <w:lang w:val="en-US"/>
        </w:rPr>
        <w:t>j</w:t>
      </w:r>
      <w:r w:rsidRPr="00AF6716">
        <w:rPr>
          <w:lang w:val="ru-RU"/>
        </w:rPr>
        <w:t xml:space="preserve"> знайдено, повертається елемент </w:t>
      </w:r>
      <w:r w:rsidRPr="00AF6716">
        <w:rPr>
          <w:lang w:val="en-US"/>
        </w:rPr>
        <w:t>items</w:t>
      </w:r>
      <w:r w:rsidRPr="00AF6716">
        <w:rPr>
          <w:lang w:val="ru-RU"/>
        </w:rPr>
        <w:t>[</w:t>
      </w:r>
      <w:r w:rsidRPr="00AF6716">
        <w:rPr>
          <w:lang w:val="en-US"/>
        </w:rPr>
        <w:t>j</w:t>
      </w:r>
      <w:r w:rsidRPr="00AF6716">
        <w:rPr>
          <w:lang w:val="ru-RU"/>
        </w:rPr>
        <w:t>].</w:t>
      </w:r>
      <w:r>
        <w:rPr>
          <w:lang w:val="ru-RU"/>
        </w:rPr>
        <w:t xml:space="preserve"> </w:t>
      </w:r>
      <w:r w:rsidRPr="00AF6716">
        <w:rPr>
          <w:lang w:val="ru-RU"/>
        </w:rPr>
        <w:t xml:space="preserve">Якщо порядковий номер </w:t>
      </w:r>
      <w:r w:rsidRPr="00AF6716">
        <w:rPr>
          <w:lang w:val="en-US"/>
        </w:rPr>
        <w:t>i</w:t>
      </w:r>
      <w:r w:rsidRPr="00AF6716">
        <w:rPr>
          <w:lang w:val="ru-RU"/>
        </w:rPr>
        <w:t xml:space="preserve"> не знайдено (або він виходить за межі діапазону), генерується виняток </w:t>
      </w:r>
      <w:r w:rsidRPr="00AF6716">
        <w:rPr>
          <w:lang w:val="en-US"/>
        </w:rPr>
        <w:t>IndexOutOfRangeException</w:t>
      </w:r>
      <w:r w:rsidRPr="00AF6716">
        <w:rPr>
          <w:lang w:val="ru-RU"/>
        </w:rPr>
        <w:t>.</w:t>
      </w:r>
    </w:p>
    <w:p w:rsidR="0082766A" w:rsidRDefault="0082766A" w:rsidP="00F326E6">
      <w:pPr>
        <w:spacing w:line="360" w:lineRule="auto"/>
        <w:ind w:firstLine="851"/>
        <w:jc w:val="both"/>
        <w:rPr>
          <w:lang w:val="en-US"/>
        </w:rPr>
      </w:pPr>
      <w:r>
        <w:rPr>
          <w:lang w:val="ru-RU"/>
        </w:rPr>
        <w:t xml:space="preserve">3. </w:t>
      </w:r>
      <w:r w:rsidRPr="0082766A">
        <w:rPr>
          <w:lang w:val="ru-RU"/>
        </w:rPr>
        <w:t xml:space="preserve">Реалізація індексаторів за ім'ям (string) та ціною </w:t>
      </w:r>
      <w:r w:rsidRPr="0082766A">
        <w:rPr>
          <w:lang w:val="en-US"/>
        </w:rPr>
        <w:t>(decimal):</w:t>
      </w:r>
    </w:p>
    <w:p w:rsidR="0082766A" w:rsidRDefault="0082766A" w:rsidP="00F326E6">
      <w:pPr>
        <w:spacing w:line="360" w:lineRule="auto"/>
        <w:ind w:firstLine="851"/>
        <w:jc w:val="both"/>
        <w:rPr>
          <w:lang w:val="en-US"/>
        </w:rPr>
      </w:pPr>
      <w:r w:rsidRPr="0082766A">
        <w:rPr>
          <w:lang w:val="ru-RU"/>
        </w:rPr>
        <w:t>Створено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індексатори</w:t>
      </w:r>
      <w:r w:rsidRPr="0082766A">
        <w:rPr>
          <w:lang w:val="en-US"/>
        </w:rPr>
        <w:t xml:space="preserve"> public object[] this[string i] </w:t>
      </w:r>
      <w:r w:rsidRPr="0082766A">
        <w:rPr>
          <w:lang w:val="ru-RU"/>
        </w:rPr>
        <w:t>та</w:t>
      </w:r>
      <w:r w:rsidRPr="0082766A">
        <w:rPr>
          <w:lang w:val="en-US"/>
        </w:rPr>
        <w:t xml:space="preserve"> public object[] this[decimal i]. </w:t>
      </w:r>
      <w:r w:rsidRPr="0082766A">
        <w:rPr>
          <w:lang w:val="ru-RU"/>
        </w:rPr>
        <w:t>Вони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повертають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масив</w:t>
      </w:r>
      <w:r w:rsidRPr="0082766A">
        <w:rPr>
          <w:lang w:val="en-US"/>
        </w:rPr>
        <w:t xml:space="preserve"> object[], </w:t>
      </w:r>
      <w:r w:rsidRPr="0082766A">
        <w:rPr>
          <w:lang w:val="ru-RU"/>
        </w:rPr>
        <w:t>оскільки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ім</w:t>
      </w:r>
      <w:r w:rsidRPr="0082766A">
        <w:rPr>
          <w:lang w:val="en-US"/>
        </w:rPr>
        <w:t>'</w:t>
      </w:r>
      <w:r w:rsidRPr="0082766A">
        <w:rPr>
          <w:lang w:val="ru-RU"/>
        </w:rPr>
        <w:t>я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або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ціна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не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обов</w:t>
      </w:r>
      <w:r w:rsidRPr="0082766A">
        <w:rPr>
          <w:lang w:val="en-US"/>
        </w:rPr>
        <w:t>'</w:t>
      </w:r>
      <w:r w:rsidRPr="0082766A">
        <w:rPr>
          <w:lang w:val="ru-RU"/>
        </w:rPr>
        <w:t>язково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є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унікальними</w:t>
      </w:r>
      <w:r w:rsidRPr="0082766A">
        <w:rPr>
          <w:lang w:val="en-US"/>
        </w:rPr>
        <w:t>.</w:t>
      </w:r>
    </w:p>
    <w:p w:rsidR="0082766A" w:rsidRDefault="0082766A" w:rsidP="00F326E6">
      <w:pPr>
        <w:spacing w:line="360" w:lineRule="auto"/>
        <w:ind w:firstLine="851"/>
        <w:jc w:val="both"/>
        <w:rPr>
          <w:lang w:val="en-US"/>
        </w:rPr>
      </w:pPr>
      <w:r w:rsidRPr="0082766A">
        <w:rPr>
          <w:lang w:val="ru-RU"/>
        </w:rPr>
        <w:lastRenderedPageBreak/>
        <w:t>Для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реалізації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пошуку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за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параметром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створено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універсальний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приватний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метод</w:t>
      </w:r>
      <w:r w:rsidRPr="0082766A">
        <w:rPr>
          <w:lang w:val="en-US"/>
        </w:rPr>
        <w:t xml:space="preserve"> GetItemsByParameter&lt;T&gt;(string param, T value). </w:t>
      </w:r>
      <w:r w:rsidRPr="0082766A">
        <w:rPr>
          <w:lang w:val="ru-RU"/>
        </w:rPr>
        <w:t>Цей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метод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ітерує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по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масиву</w:t>
      </w:r>
      <w:r w:rsidRPr="0082766A">
        <w:rPr>
          <w:lang w:val="en-US"/>
        </w:rPr>
        <w:t xml:space="preserve"> items (</w:t>
      </w:r>
      <w:r w:rsidRPr="0082766A">
        <w:rPr>
          <w:lang w:val="ru-RU"/>
        </w:rPr>
        <w:t>до</w:t>
      </w:r>
      <w:r w:rsidRPr="0082766A">
        <w:rPr>
          <w:lang w:val="en-US"/>
        </w:rPr>
        <w:t xml:space="preserve"> count), </w:t>
      </w:r>
      <w:r w:rsidRPr="0082766A">
        <w:rPr>
          <w:lang w:val="ru-RU"/>
        </w:rPr>
        <w:t>і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для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кожного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елемента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за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допомогою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рефлексії</w:t>
      </w:r>
      <w:r w:rsidRPr="0082766A">
        <w:rPr>
          <w:lang w:val="en-US"/>
        </w:rPr>
        <w:t xml:space="preserve"> (</w:t>
      </w:r>
      <w:r w:rsidRPr="0082766A">
        <w:rPr>
          <w:lang w:val="ru-RU"/>
        </w:rPr>
        <w:t>через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інший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допоміжний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метод</w:t>
      </w:r>
      <w:r w:rsidRPr="0082766A">
        <w:rPr>
          <w:lang w:val="en-US"/>
        </w:rPr>
        <w:t xml:space="preserve"> GetPropertyValue&lt;T&gt;) </w:t>
      </w:r>
      <w:r w:rsidRPr="0082766A">
        <w:rPr>
          <w:lang w:val="ru-RU"/>
        </w:rPr>
        <w:t>отримує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значення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властивості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з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ім</w:t>
      </w:r>
      <w:r w:rsidRPr="0082766A">
        <w:rPr>
          <w:lang w:val="en-US"/>
        </w:rPr>
        <w:t>'</w:t>
      </w:r>
      <w:r w:rsidRPr="0082766A">
        <w:rPr>
          <w:lang w:val="ru-RU"/>
        </w:rPr>
        <w:t>ям</w:t>
      </w:r>
      <w:r w:rsidRPr="0082766A">
        <w:rPr>
          <w:lang w:val="en-US"/>
        </w:rPr>
        <w:t xml:space="preserve"> param.</w:t>
      </w:r>
    </w:p>
    <w:p w:rsidR="0082766A" w:rsidRDefault="0082766A" w:rsidP="00F326E6">
      <w:pPr>
        <w:spacing w:line="360" w:lineRule="auto"/>
        <w:ind w:firstLine="851"/>
        <w:jc w:val="both"/>
        <w:rPr>
          <w:lang w:val="en-US"/>
        </w:rPr>
      </w:pPr>
      <w:r w:rsidRPr="0082766A">
        <w:rPr>
          <w:lang w:val="ru-RU"/>
        </w:rPr>
        <w:t>Якщо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отримане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значення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властивості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дорівнює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шуканому</w:t>
      </w:r>
      <w:r w:rsidRPr="0082766A">
        <w:rPr>
          <w:lang w:val="en-US"/>
        </w:rPr>
        <w:t xml:space="preserve"> value, </w:t>
      </w:r>
      <w:r w:rsidRPr="0082766A">
        <w:rPr>
          <w:lang w:val="ru-RU"/>
        </w:rPr>
        <w:t>об</w:t>
      </w:r>
      <w:r w:rsidRPr="0082766A">
        <w:rPr>
          <w:lang w:val="en-US"/>
        </w:rPr>
        <w:t>'</w:t>
      </w:r>
      <w:r w:rsidRPr="0082766A">
        <w:rPr>
          <w:lang w:val="ru-RU"/>
        </w:rPr>
        <w:t>єкт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додається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до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результуючого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масиву</w:t>
      </w:r>
      <w:r w:rsidRPr="0082766A">
        <w:rPr>
          <w:lang w:val="en-US"/>
        </w:rPr>
        <w:t>.</w:t>
      </w:r>
      <w:r w:rsidRPr="0082766A">
        <w:rPr>
          <w:lang w:val="ru-RU"/>
        </w:rPr>
        <w:t>Індексатори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за</w:t>
      </w:r>
      <w:r w:rsidRPr="0082766A">
        <w:rPr>
          <w:lang w:val="en-US"/>
        </w:rPr>
        <w:t xml:space="preserve"> string </w:t>
      </w:r>
      <w:r w:rsidRPr="0082766A">
        <w:rPr>
          <w:lang w:val="ru-RU"/>
        </w:rPr>
        <w:t>та</w:t>
      </w:r>
      <w:r w:rsidRPr="0082766A">
        <w:rPr>
          <w:lang w:val="en-US"/>
        </w:rPr>
        <w:t xml:space="preserve"> decimal </w:t>
      </w:r>
      <w:r w:rsidRPr="0082766A">
        <w:rPr>
          <w:lang w:val="ru-RU"/>
        </w:rPr>
        <w:t>просто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викликають</w:t>
      </w:r>
      <w:r w:rsidRPr="0082766A">
        <w:rPr>
          <w:lang w:val="en-US"/>
        </w:rPr>
        <w:t xml:space="preserve"> GetItemsByParameter, </w:t>
      </w:r>
      <w:r w:rsidRPr="0082766A">
        <w:rPr>
          <w:lang w:val="ru-RU"/>
        </w:rPr>
        <w:t>передаючи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відповідно</w:t>
      </w:r>
      <w:r w:rsidRPr="0082766A">
        <w:rPr>
          <w:lang w:val="en-US"/>
        </w:rPr>
        <w:t xml:space="preserve"> "Name" </w:t>
      </w:r>
      <w:r w:rsidRPr="0082766A">
        <w:rPr>
          <w:lang w:val="ru-RU"/>
        </w:rPr>
        <w:t>або</w:t>
      </w:r>
      <w:r w:rsidRPr="0082766A">
        <w:rPr>
          <w:lang w:val="en-US"/>
        </w:rPr>
        <w:t xml:space="preserve"> "Price" </w:t>
      </w:r>
      <w:r w:rsidRPr="0082766A">
        <w:rPr>
          <w:lang w:val="ru-RU"/>
        </w:rPr>
        <w:t>як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ім</w:t>
      </w:r>
      <w:r w:rsidRPr="0082766A">
        <w:rPr>
          <w:lang w:val="en-US"/>
        </w:rPr>
        <w:t>'</w:t>
      </w:r>
      <w:r w:rsidRPr="0082766A">
        <w:rPr>
          <w:lang w:val="ru-RU"/>
        </w:rPr>
        <w:t>я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параметра</w:t>
      </w:r>
      <w:r w:rsidRPr="0082766A">
        <w:rPr>
          <w:lang w:val="en-US"/>
        </w:rPr>
        <w:t>.</w:t>
      </w:r>
    </w:p>
    <w:p w:rsidR="0082766A" w:rsidRDefault="0082766A" w:rsidP="00F326E6">
      <w:pPr>
        <w:spacing w:line="360" w:lineRule="auto"/>
        <w:ind w:firstLine="851"/>
        <w:jc w:val="both"/>
        <w:rPr>
          <w:lang w:val="en-US"/>
        </w:rPr>
      </w:pPr>
      <w:r w:rsidRPr="0082766A">
        <w:rPr>
          <w:lang w:val="en-US"/>
        </w:rPr>
        <w:t>4. Модифікація методів RemoveById та Sort:</w:t>
      </w:r>
    </w:p>
    <w:p w:rsidR="0082766A" w:rsidRPr="0082766A" w:rsidRDefault="0082766A" w:rsidP="00F326E6">
      <w:pPr>
        <w:spacing w:line="360" w:lineRule="auto"/>
        <w:ind w:firstLine="851"/>
        <w:jc w:val="both"/>
        <w:rPr>
          <w:lang w:val="en-US"/>
        </w:rPr>
      </w:pPr>
      <w:r w:rsidRPr="0082766A">
        <w:rPr>
          <w:lang w:val="en-US"/>
        </w:rPr>
        <w:t>Метод RemoveById змінено так, щоб при зсуві елементів у масиві items аналогічний зсув відбувався і в масиві insertionOrder, зберігаючи відповідність між елементом та його порядковим номером вставки відносно інших елементів, що залишилися.</w:t>
      </w:r>
    </w:p>
    <w:p w:rsidR="0082766A" w:rsidRDefault="0082766A" w:rsidP="00F326E6">
      <w:pPr>
        <w:spacing w:line="360" w:lineRule="auto"/>
        <w:ind w:firstLine="851"/>
        <w:jc w:val="both"/>
        <w:rPr>
          <w:lang w:val="en-US"/>
        </w:rPr>
      </w:pPr>
      <w:r w:rsidRPr="0082766A">
        <w:rPr>
          <w:lang w:val="ru-RU"/>
        </w:rPr>
        <w:t xml:space="preserve">Метод </w:t>
      </w:r>
      <w:r w:rsidRPr="0082766A">
        <w:rPr>
          <w:lang w:val="en-US"/>
        </w:rPr>
        <w:t>Sort</w:t>
      </w:r>
      <w:r w:rsidRPr="0082766A">
        <w:rPr>
          <w:lang w:val="ru-RU"/>
        </w:rPr>
        <w:t xml:space="preserve"> модифіковано для синхронного сортування обох масивів (</w:t>
      </w:r>
      <w:r w:rsidRPr="0082766A">
        <w:rPr>
          <w:lang w:val="en-US"/>
        </w:rPr>
        <w:t>items</w:t>
      </w:r>
      <w:r w:rsidRPr="0082766A">
        <w:rPr>
          <w:lang w:val="ru-RU"/>
        </w:rPr>
        <w:t xml:space="preserve"> та </w:t>
      </w:r>
      <w:r w:rsidRPr="0082766A">
        <w:rPr>
          <w:lang w:val="en-US"/>
        </w:rPr>
        <w:t>insertionOrder</w:t>
      </w:r>
      <w:r w:rsidRPr="0082766A">
        <w:rPr>
          <w:lang w:val="ru-RU"/>
        </w:rPr>
        <w:t xml:space="preserve">). </w:t>
      </w:r>
      <w:r w:rsidRPr="0082766A">
        <w:rPr>
          <w:lang w:val="en-US"/>
        </w:rPr>
        <w:t>Коли два елементи в items міняються місцями на основі порівняння їх цін, відповідні їм значення в insertionOrder також міняються місцями.</w:t>
      </w:r>
    </w:p>
    <w:p w:rsidR="0082766A" w:rsidRDefault="0082766A" w:rsidP="00F326E6">
      <w:pPr>
        <w:spacing w:line="360" w:lineRule="auto"/>
        <w:ind w:firstLine="851"/>
        <w:jc w:val="both"/>
        <w:rPr>
          <w:lang w:val="en-US"/>
        </w:rPr>
      </w:pPr>
      <w:r w:rsidRPr="0082766A">
        <w:rPr>
          <w:lang w:val="en-US"/>
        </w:rPr>
        <w:t xml:space="preserve">5. </w:t>
      </w:r>
      <w:r w:rsidRPr="0082766A">
        <w:rPr>
          <w:lang w:val="ru-RU"/>
        </w:rPr>
        <w:t>Оновлення</w:t>
      </w:r>
      <w:r w:rsidRPr="0082766A">
        <w:rPr>
          <w:lang w:val="en-US"/>
        </w:rPr>
        <w:t xml:space="preserve"> ToString() </w:t>
      </w:r>
      <w:r w:rsidRPr="0082766A">
        <w:rPr>
          <w:lang w:val="ru-RU"/>
        </w:rPr>
        <w:t>в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ієрархії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класів</w:t>
      </w:r>
      <w:r w:rsidRPr="0082766A">
        <w:rPr>
          <w:lang w:val="en-US"/>
        </w:rPr>
        <w:t>:</w:t>
      </w:r>
    </w:p>
    <w:p w:rsidR="0082766A" w:rsidRDefault="0082766A" w:rsidP="00F326E6">
      <w:pPr>
        <w:spacing w:line="360" w:lineRule="auto"/>
        <w:ind w:firstLine="851"/>
        <w:jc w:val="both"/>
        <w:rPr>
          <w:lang w:val="en-US"/>
        </w:rPr>
      </w:pPr>
      <w:r w:rsidRPr="0082766A">
        <w:rPr>
          <w:lang w:val="ru-RU"/>
        </w:rPr>
        <w:t>Методи</w:t>
      </w:r>
      <w:r w:rsidRPr="0082766A">
        <w:rPr>
          <w:lang w:val="en-US"/>
        </w:rPr>
        <w:t xml:space="preserve"> ToString() </w:t>
      </w:r>
      <w:r w:rsidRPr="0082766A">
        <w:rPr>
          <w:lang w:val="ru-RU"/>
        </w:rPr>
        <w:t>у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похідних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класах</w:t>
      </w:r>
      <w:r w:rsidRPr="0082766A">
        <w:rPr>
          <w:lang w:val="en-US"/>
        </w:rPr>
        <w:t xml:space="preserve"> (RealEstate, Apartment </w:t>
      </w:r>
      <w:r w:rsidRPr="0082766A">
        <w:rPr>
          <w:lang w:val="ru-RU"/>
        </w:rPr>
        <w:t>тощо</w:t>
      </w:r>
      <w:r w:rsidRPr="0082766A">
        <w:rPr>
          <w:lang w:val="en-US"/>
        </w:rPr>
        <w:t xml:space="preserve">) </w:t>
      </w:r>
      <w:r w:rsidRPr="0082766A">
        <w:rPr>
          <w:lang w:val="ru-RU"/>
        </w:rPr>
        <w:t>були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оновлені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для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включення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виклику</w:t>
      </w:r>
      <w:r w:rsidRPr="0082766A">
        <w:rPr>
          <w:lang w:val="en-US"/>
        </w:rPr>
        <w:t xml:space="preserve"> base.ToString(), </w:t>
      </w:r>
      <w:r w:rsidRPr="0082766A">
        <w:rPr>
          <w:lang w:val="ru-RU"/>
        </w:rPr>
        <w:t>що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дозволяє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виводити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інформацію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з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базових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класів</w:t>
      </w:r>
      <w:r w:rsidRPr="0082766A">
        <w:rPr>
          <w:lang w:val="en-US"/>
        </w:rPr>
        <w:t xml:space="preserve">, </w:t>
      </w:r>
      <w:r w:rsidRPr="0082766A">
        <w:rPr>
          <w:lang w:val="ru-RU"/>
        </w:rPr>
        <w:t>роблячи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вивід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більш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повним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та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структурованим</w:t>
      </w:r>
      <w:r w:rsidRPr="0082766A">
        <w:rPr>
          <w:lang w:val="en-US"/>
        </w:rPr>
        <w:t>.</w:t>
      </w:r>
    </w:p>
    <w:p w:rsidR="0082766A" w:rsidRDefault="0082766A" w:rsidP="00F326E6">
      <w:pPr>
        <w:spacing w:line="360" w:lineRule="auto"/>
        <w:ind w:firstLine="851"/>
        <w:jc w:val="both"/>
        <w:rPr>
          <w:lang w:val="en-US"/>
        </w:rPr>
      </w:pPr>
      <w:r w:rsidRPr="0082766A">
        <w:rPr>
          <w:lang w:val="en-US"/>
        </w:rPr>
        <w:t xml:space="preserve">6. </w:t>
      </w:r>
      <w:r w:rsidRPr="0082766A">
        <w:rPr>
          <w:lang w:val="ru-RU"/>
        </w:rPr>
        <w:t>Оновлення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консольної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програми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тестування</w:t>
      </w:r>
      <w:r w:rsidRPr="0082766A">
        <w:rPr>
          <w:lang w:val="en-US"/>
        </w:rPr>
        <w:t>:</w:t>
      </w:r>
    </w:p>
    <w:p w:rsidR="0082766A" w:rsidRPr="0082766A" w:rsidRDefault="0082766A" w:rsidP="00F326E6">
      <w:pPr>
        <w:spacing w:line="360" w:lineRule="auto"/>
        <w:ind w:firstLine="851"/>
        <w:jc w:val="both"/>
        <w:rPr>
          <w:lang w:val="en-US"/>
        </w:rPr>
      </w:pPr>
      <w:r w:rsidRPr="0082766A">
        <w:rPr>
          <w:lang w:val="ru-RU"/>
        </w:rPr>
        <w:t>Головне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меню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програми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доповнено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пунктами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для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тестування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нових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індексаторів</w:t>
      </w:r>
      <w:r w:rsidRPr="0082766A">
        <w:rPr>
          <w:lang w:val="en-US"/>
        </w:rPr>
        <w:t xml:space="preserve"> (</w:t>
      </w:r>
      <w:r w:rsidRPr="0082766A">
        <w:rPr>
          <w:lang w:val="ru-RU"/>
        </w:rPr>
        <w:t>отримання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за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порядковим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номером</w:t>
      </w:r>
      <w:r w:rsidRPr="0082766A">
        <w:rPr>
          <w:lang w:val="en-US"/>
        </w:rPr>
        <w:t xml:space="preserve">, </w:t>
      </w:r>
      <w:r w:rsidRPr="0082766A">
        <w:rPr>
          <w:lang w:val="ru-RU"/>
        </w:rPr>
        <w:t>за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ім</w:t>
      </w:r>
      <w:r w:rsidRPr="0082766A">
        <w:rPr>
          <w:lang w:val="en-US"/>
        </w:rPr>
        <w:t>'</w:t>
      </w:r>
      <w:r w:rsidRPr="0082766A">
        <w:rPr>
          <w:lang w:val="ru-RU"/>
        </w:rPr>
        <w:t>ям</w:t>
      </w:r>
      <w:r w:rsidRPr="0082766A">
        <w:rPr>
          <w:lang w:val="en-US"/>
        </w:rPr>
        <w:t xml:space="preserve">, </w:t>
      </w:r>
      <w:r w:rsidRPr="0082766A">
        <w:rPr>
          <w:lang w:val="ru-RU"/>
        </w:rPr>
        <w:t>за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ціною</w:t>
      </w:r>
      <w:r w:rsidRPr="0082766A">
        <w:rPr>
          <w:lang w:val="en-US"/>
        </w:rPr>
        <w:t>).</w:t>
      </w:r>
      <w:r w:rsidRPr="0082766A">
        <w:rPr>
          <w:lang w:val="ru-RU"/>
        </w:rPr>
        <w:t>Реалізовано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відповідні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функції</w:t>
      </w:r>
      <w:r w:rsidRPr="0082766A">
        <w:rPr>
          <w:lang w:val="en-US"/>
        </w:rPr>
        <w:t xml:space="preserve"> (GetElementByOrderOfAddition, GetElementByName, GetElementsByPrice), </w:t>
      </w:r>
      <w:r w:rsidRPr="0082766A">
        <w:rPr>
          <w:lang w:val="ru-RU"/>
        </w:rPr>
        <w:t>які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запитують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у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користувача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lastRenderedPageBreak/>
        <w:t>необхідний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ключ</w:t>
      </w:r>
      <w:r w:rsidRPr="0082766A">
        <w:rPr>
          <w:lang w:val="en-US"/>
        </w:rPr>
        <w:t xml:space="preserve"> (</w:t>
      </w:r>
      <w:r w:rsidRPr="0082766A">
        <w:rPr>
          <w:lang w:val="ru-RU"/>
        </w:rPr>
        <w:t>індекс</w:t>
      </w:r>
      <w:r w:rsidRPr="0082766A">
        <w:rPr>
          <w:lang w:val="en-US"/>
        </w:rPr>
        <w:t xml:space="preserve">, </w:t>
      </w:r>
      <w:r w:rsidRPr="0082766A">
        <w:rPr>
          <w:lang w:val="ru-RU"/>
        </w:rPr>
        <w:t>ім</w:t>
      </w:r>
      <w:r w:rsidRPr="0082766A">
        <w:rPr>
          <w:lang w:val="en-US"/>
        </w:rPr>
        <w:t>'</w:t>
      </w:r>
      <w:r w:rsidRPr="0082766A">
        <w:rPr>
          <w:lang w:val="ru-RU"/>
        </w:rPr>
        <w:t>я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або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ціну</w:t>
      </w:r>
      <w:r w:rsidRPr="0082766A">
        <w:rPr>
          <w:lang w:val="en-US"/>
        </w:rPr>
        <w:t xml:space="preserve">) </w:t>
      </w:r>
      <w:r w:rsidRPr="0082766A">
        <w:rPr>
          <w:lang w:val="ru-RU"/>
        </w:rPr>
        <w:t>та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виводять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результат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роботи</w:t>
      </w:r>
      <w:r w:rsidRPr="0082766A">
        <w:rPr>
          <w:lang w:val="en-US"/>
        </w:rPr>
        <w:t xml:space="preserve"> </w:t>
      </w:r>
      <w:r w:rsidRPr="0082766A">
        <w:rPr>
          <w:lang w:val="ru-RU"/>
        </w:rPr>
        <w:t>індексатора</w:t>
      </w:r>
      <w:r w:rsidRPr="0082766A">
        <w:rPr>
          <w:lang w:val="en-US"/>
        </w:rPr>
        <w:t xml:space="preserve">. </w:t>
      </w:r>
    </w:p>
    <w:p w:rsidR="0082766A" w:rsidRPr="0082766A" w:rsidRDefault="0082766A" w:rsidP="00F326E6">
      <w:pPr>
        <w:spacing w:line="360" w:lineRule="auto"/>
        <w:ind w:firstLine="851"/>
        <w:jc w:val="both"/>
        <w:rPr>
          <w:lang w:val="ru-RU"/>
        </w:rPr>
      </w:pPr>
      <w:r w:rsidRPr="0082766A">
        <w:rPr>
          <w:lang w:val="ru-RU"/>
        </w:rPr>
        <w:t xml:space="preserve">Додано метод </w:t>
      </w:r>
      <w:r w:rsidRPr="0082766A">
        <w:rPr>
          <w:lang w:val="en-US"/>
        </w:rPr>
        <w:t>DemonstrateIndexers</w:t>
      </w:r>
      <w:r w:rsidRPr="0082766A">
        <w:rPr>
          <w:lang w:val="ru-RU"/>
        </w:rPr>
        <w:t xml:space="preserve"> для автоматичної демонстрації роботи індексаторів після генерації випадкових даних.Оновлено обробку винятків для коректного перехоплення </w:t>
      </w:r>
      <w:r w:rsidRPr="0082766A">
        <w:rPr>
          <w:lang w:val="en-US"/>
        </w:rPr>
        <w:t>IndexOutOfRangeException</w:t>
      </w:r>
      <w:r w:rsidRPr="0082766A">
        <w:rPr>
          <w:lang w:val="ru-RU"/>
        </w:rPr>
        <w:t>, що може генеруватися індексаторами.</w:t>
      </w:r>
    </w:p>
    <w:p w:rsidR="00A4584C" w:rsidRPr="0082766A" w:rsidRDefault="00A4584C">
      <w:pPr>
        <w:rPr>
          <w:rFonts w:eastAsiaTheme="majorEastAsia" w:cstheme="majorBidi"/>
          <w:color w:val="000000" w:themeColor="text1"/>
          <w:szCs w:val="26"/>
          <w:lang w:val="ru-RU"/>
        </w:rPr>
      </w:pPr>
      <w:r w:rsidRPr="0082766A">
        <w:rPr>
          <w:lang w:val="ru-RU"/>
        </w:rPr>
        <w:br w:type="page"/>
      </w:r>
    </w:p>
    <w:p w:rsidR="00A02A42" w:rsidRPr="00DC25C1" w:rsidRDefault="00D62853" w:rsidP="00AE11FD">
      <w:pPr>
        <w:pStyle w:val="2"/>
        <w:rPr>
          <w:lang w:val="ru-RU"/>
        </w:rPr>
      </w:pPr>
      <w:bookmarkStart w:id="5" w:name="_Toc194089738"/>
      <w:r>
        <w:rPr>
          <w:lang w:val="ru-RU"/>
        </w:rPr>
        <w:lastRenderedPageBreak/>
        <w:t>Тестування</w:t>
      </w:r>
      <w:r w:rsidRPr="00DC25C1">
        <w:rPr>
          <w:lang w:val="ru-RU"/>
        </w:rPr>
        <w:t xml:space="preserve"> </w:t>
      </w:r>
      <w:r>
        <w:rPr>
          <w:lang w:val="ru-RU"/>
        </w:rPr>
        <w:t>коду</w:t>
      </w:r>
      <w:bookmarkEnd w:id="5"/>
    </w:p>
    <w:p w:rsidR="00276531" w:rsidRDefault="00C54CB4" w:rsidP="009326A9">
      <w:pPr>
        <w:ind w:firstLine="851"/>
        <w:jc w:val="both"/>
        <w:rPr>
          <w:lang w:val="ru-RU"/>
        </w:rPr>
      </w:pPr>
      <w:r w:rsidRPr="00C54CB4">
        <w:rPr>
          <w:lang w:val="ru-RU"/>
        </w:rPr>
        <w:t>Тестування індекса</w:t>
      </w:r>
      <w:r>
        <w:rPr>
          <w:lang w:val="ru-RU"/>
        </w:rPr>
        <w:t xml:space="preserve">тора за порядковим номером зображено </w:t>
      </w:r>
      <w:r w:rsidR="00793D6C" w:rsidRPr="00793D6C">
        <w:rPr>
          <w:lang w:val="ru-RU"/>
        </w:rPr>
        <w:t>на рис. 1.</w:t>
      </w:r>
    </w:p>
    <w:p w:rsidR="00E75BBE" w:rsidRDefault="001A7CD3" w:rsidP="00ED7EFD">
      <w:pPr>
        <w:jc w:val="center"/>
        <w:rPr>
          <w:lang w:val="ru-RU"/>
        </w:rPr>
      </w:pPr>
      <w:r>
        <w:rPr>
          <w:lang w:val="ru-RU" w:eastAsia="ru-RU"/>
        </w:rPr>
        <w:drawing>
          <wp:inline distT="0" distB="0" distL="0" distR="0" wp14:anchorId="3FF4879D" wp14:editId="23035A58">
            <wp:extent cx="5940425" cy="3791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D3" w:rsidRDefault="001A7CD3" w:rsidP="00ED7EFD">
      <w:pPr>
        <w:jc w:val="center"/>
        <w:rPr>
          <w:lang w:val="ru-RU"/>
        </w:rPr>
      </w:pPr>
      <w:r>
        <w:rPr>
          <w:lang w:val="ru-RU" w:eastAsia="ru-RU"/>
        </w:rPr>
        <w:drawing>
          <wp:inline distT="0" distB="0" distL="0" distR="0" wp14:anchorId="52ADA04F" wp14:editId="69EBD555">
            <wp:extent cx="5940425" cy="38893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C83" w:rsidRDefault="001726B5" w:rsidP="00C54CB4">
      <w:pPr>
        <w:jc w:val="center"/>
        <w:rPr>
          <w:lang w:val="ru-RU"/>
        </w:rPr>
      </w:pPr>
      <w:r>
        <w:rPr>
          <w:lang w:val="ru-RU"/>
        </w:rPr>
        <w:t xml:space="preserve">Рис. </w:t>
      </w:r>
      <w:r w:rsidR="00B04630">
        <w:rPr>
          <w:lang w:val="ru-RU"/>
        </w:rPr>
        <w:t>1.</w:t>
      </w:r>
      <w:r w:rsidR="00793D6C" w:rsidRPr="00793D6C">
        <w:t xml:space="preserve"> </w:t>
      </w:r>
      <w:r w:rsidR="00C54CB4">
        <w:rPr>
          <w:lang w:val="ru-RU"/>
        </w:rPr>
        <w:t>Т</w:t>
      </w:r>
      <w:r w:rsidR="00C54CB4" w:rsidRPr="00C54CB4">
        <w:rPr>
          <w:lang w:val="ru-RU"/>
        </w:rPr>
        <w:t>естування індексатора за ім'ям</w:t>
      </w:r>
    </w:p>
    <w:p w:rsidR="005D6AA1" w:rsidRDefault="005D6AA1">
      <w:pPr>
        <w:rPr>
          <w:lang w:val="ru-RU"/>
        </w:rPr>
      </w:pPr>
      <w:r>
        <w:rPr>
          <w:lang w:val="ru-RU"/>
        </w:rPr>
        <w:br w:type="page"/>
      </w:r>
    </w:p>
    <w:p w:rsidR="00793D6C" w:rsidRPr="00B04630" w:rsidRDefault="00C54CB4" w:rsidP="009326A9">
      <w:pPr>
        <w:ind w:firstLine="851"/>
        <w:jc w:val="both"/>
        <w:rPr>
          <w:lang w:val="ru-RU"/>
        </w:rPr>
      </w:pPr>
      <w:r>
        <w:rPr>
          <w:lang w:val="ru-RU"/>
        </w:rPr>
        <w:lastRenderedPageBreak/>
        <w:t>Т</w:t>
      </w:r>
      <w:r w:rsidRPr="00C54CB4">
        <w:rPr>
          <w:lang w:val="ru-RU"/>
        </w:rPr>
        <w:t xml:space="preserve">естування індексатора за ім'ям </w:t>
      </w:r>
      <w:r w:rsidR="00793D6C" w:rsidRPr="00793D6C">
        <w:rPr>
          <w:lang w:val="ru-RU"/>
        </w:rPr>
        <w:t xml:space="preserve">відображено на рис. </w:t>
      </w:r>
      <w:r w:rsidR="00793D6C">
        <w:rPr>
          <w:lang w:val="ru-RU"/>
        </w:rPr>
        <w:t>2</w:t>
      </w:r>
      <w:r w:rsidR="00793D6C" w:rsidRPr="00793D6C">
        <w:rPr>
          <w:lang w:val="ru-RU"/>
        </w:rPr>
        <w:t>.</w:t>
      </w:r>
    </w:p>
    <w:p w:rsidR="00793D6C" w:rsidRDefault="005D6AA1" w:rsidP="00793D6C">
      <w:pPr>
        <w:jc w:val="center"/>
        <w:rPr>
          <w:lang w:val="ru-RU"/>
        </w:rPr>
      </w:pPr>
      <w:r>
        <w:rPr>
          <w:lang w:val="ru-RU" w:eastAsia="ru-RU"/>
        </w:rPr>
        <w:drawing>
          <wp:inline distT="0" distB="0" distL="0" distR="0" wp14:anchorId="17640788" wp14:editId="7381A43A">
            <wp:extent cx="5940425" cy="21907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AA1" w:rsidRDefault="00793D6C" w:rsidP="002C68E6">
      <w:pPr>
        <w:jc w:val="center"/>
        <w:rPr>
          <w:lang w:val="ru-RU"/>
        </w:rPr>
      </w:pPr>
      <w:r>
        <w:rPr>
          <w:lang w:val="ru-RU"/>
        </w:rPr>
        <w:t>Рис. 2.</w:t>
      </w:r>
      <w:r w:rsidRPr="00793D6C">
        <w:t xml:space="preserve"> </w:t>
      </w:r>
      <w:r w:rsidR="00C54CB4">
        <w:rPr>
          <w:lang w:val="ru-RU"/>
        </w:rPr>
        <w:t>Т</w:t>
      </w:r>
      <w:r w:rsidR="00C54CB4" w:rsidRPr="00C54CB4">
        <w:rPr>
          <w:lang w:val="ru-RU"/>
        </w:rPr>
        <w:t>естування індексатора за ім'ям</w:t>
      </w:r>
    </w:p>
    <w:p w:rsidR="00C54CB4" w:rsidRPr="00B04630" w:rsidRDefault="00C54CB4" w:rsidP="002C68E6">
      <w:pPr>
        <w:jc w:val="center"/>
        <w:rPr>
          <w:lang w:val="ru-RU"/>
        </w:rPr>
      </w:pPr>
      <w:r w:rsidRPr="00C54CB4">
        <w:rPr>
          <w:lang w:val="ru-RU"/>
        </w:rPr>
        <w:t>Тестування індексатора за ціною</w:t>
      </w:r>
      <w:r>
        <w:rPr>
          <w:lang w:val="ru-RU"/>
        </w:rPr>
        <w:t xml:space="preserve"> зображено </w:t>
      </w:r>
      <w:r w:rsidRPr="00793D6C">
        <w:rPr>
          <w:lang w:val="ru-RU"/>
        </w:rPr>
        <w:t xml:space="preserve">на рис. </w:t>
      </w:r>
      <w:r>
        <w:rPr>
          <w:lang w:val="ru-RU"/>
        </w:rPr>
        <w:t>3</w:t>
      </w:r>
      <w:r w:rsidRPr="00793D6C">
        <w:rPr>
          <w:lang w:val="ru-RU"/>
        </w:rPr>
        <w:t>.</w:t>
      </w:r>
    </w:p>
    <w:p w:rsidR="00C54CB4" w:rsidRDefault="005D6AA1" w:rsidP="00C54CB4">
      <w:pPr>
        <w:jc w:val="center"/>
        <w:rPr>
          <w:lang w:val="ru-RU"/>
        </w:rPr>
      </w:pPr>
      <w:r>
        <w:rPr>
          <w:lang w:val="ru-RU" w:eastAsia="ru-RU"/>
        </w:rPr>
        <w:drawing>
          <wp:inline distT="0" distB="0" distL="0" distR="0" wp14:anchorId="4F862B46" wp14:editId="6936ECFA">
            <wp:extent cx="5940425" cy="21558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CB4" w:rsidRDefault="00C54CB4" w:rsidP="00C54CB4">
      <w:pPr>
        <w:jc w:val="center"/>
        <w:rPr>
          <w:lang w:val="ru-RU"/>
        </w:rPr>
      </w:pPr>
      <w:r>
        <w:rPr>
          <w:lang w:val="ru-RU"/>
        </w:rPr>
        <w:t>Рис. 3.</w:t>
      </w:r>
      <w:r w:rsidRPr="00793D6C">
        <w:t xml:space="preserve"> </w:t>
      </w:r>
      <w:r>
        <w:rPr>
          <w:lang w:val="ru-RU"/>
        </w:rPr>
        <w:t>Т</w:t>
      </w:r>
      <w:r w:rsidRPr="00C54CB4">
        <w:rPr>
          <w:lang w:val="ru-RU"/>
        </w:rPr>
        <w:t xml:space="preserve">естування індексатора за </w:t>
      </w:r>
      <w:r w:rsidR="005D6AA1" w:rsidRPr="00C54CB4">
        <w:rPr>
          <w:lang w:val="ru-RU"/>
        </w:rPr>
        <w:t>ціною</w:t>
      </w:r>
    </w:p>
    <w:p w:rsidR="00AE11FD" w:rsidRDefault="00AE11FD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435B5F" w:rsidRDefault="00435B5F" w:rsidP="00435B5F">
      <w:pPr>
        <w:pStyle w:val="1"/>
      </w:pPr>
      <w:bookmarkStart w:id="6" w:name="_Toc194089739"/>
      <w:r>
        <w:lastRenderedPageBreak/>
        <w:t>Висновок</w:t>
      </w:r>
      <w:bookmarkEnd w:id="0"/>
      <w:bookmarkEnd w:id="6"/>
    </w:p>
    <w:p w:rsidR="00A3080A" w:rsidRDefault="00A3080A" w:rsidP="00A3080A">
      <w:pPr>
        <w:spacing w:line="360" w:lineRule="auto"/>
        <w:ind w:firstLine="851"/>
        <w:jc w:val="both"/>
        <w:rPr>
          <w:rFonts w:cs="Times New Roman"/>
        </w:rPr>
      </w:pPr>
      <w:r w:rsidRPr="00A3080A">
        <w:rPr>
          <w:rFonts w:cs="Times New Roman"/>
        </w:rPr>
        <w:t xml:space="preserve">У ході виконання даної лабораторної роботи було успішно розширено функціонал класу Container шляхом додавання трьох типів індексаторів. Це дозволило реалізувати зручний та інтуїтивно зрозумілий синтаксис для доступу до елементів контейнера: за порядковим номером їх додавання, за ім'ям товару </w:t>
      </w:r>
      <w:r>
        <w:rPr>
          <w:rFonts w:cs="Times New Roman"/>
        </w:rPr>
        <w:t>та за ціною</w:t>
      </w:r>
      <w:r w:rsidRPr="00A3080A">
        <w:rPr>
          <w:rFonts w:cs="Times New Roman"/>
        </w:rPr>
        <w:t>.</w:t>
      </w:r>
    </w:p>
    <w:p w:rsidR="00A3080A" w:rsidRDefault="00A3080A" w:rsidP="00A3080A">
      <w:pPr>
        <w:spacing w:line="360" w:lineRule="auto"/>
        <w:ind w:firstLine="851"/>
        <w:jc w:val="both"/>
        <w:rPr>
          <w:rFonts w:cs="Times New Roman"/>
        </w:rPr>
      </w:pPr>
      <w:r w:rsidRPr="00A3080A">
        <w:rPr>
          <w:rFonts w:cs="Times New Roman"/>
        </w:rPr>
        <w:t>Для реалізації індексатора за порядковим номером було введено додатковий масив та лічильник, а також модифіковано методи для підтримки цілісності даних про порядок вставки. Для реалізації індексаторів за ім'ям та ц</w:t>
      </w:r>
      <w:r w:rsidR="00E947C5">
        <w:rPr>
          <w:rFonts w:cs="Times New Roman"/>
        </w:rPr>
        <w:t>іною було використано рефлексію</w:t>
      </w:r>
      <w:r w:rsidR="00E947C5">
        <w:rPr>
          <w:rFonts w:cs="Times New Roman"/>
          <w:lang w:val="ru-RU"/>
        </w:rPr>
        <w:t xml:space="preserve">, </w:t>
      </w:r>
      <w:r w:rsidRPr="00A3080A">
        <w:rPr>
          <w:rFonts w:cs="Times New Roman"/>
        </w:rPr>
        <w:t>що дозволило створити універсальний механізм пошуку за значенням властивості.</w:t>
      </w:r>
    </w:p>
    <w:p w:rsidR="00A3080A" w:rsidRDefault="00A3080A" w:rsidP="00A3080A">
      <w:pPr>
        <w:spacing w:line="360" w:lineRule="auto"/>
        <w:ind w:firstLine="851"/>
        <w:jc w:val="both"/>
        <w:rPr>
          <w:rFonts w:cs="Times New Roman"/>
        </w:rPr>
      </w:pPr>
      <w:r w:rsidRPr="00A3080A">
        <w:rPr>
          <w:rFonts w:cs="Times New Roman"/>
        </w:rPr>
        <w:t>Оновлення методів у класах ієрархії покращило повноту виведення інформації про об'єкти. Модифікація консольної програми тестування дозволила наочно продемонструвати та перевірити працездатність реалізованих індексаторів.</w:t>
      </w:r>
    </w:p>
    <w:p w:rsidR="00D82A73" w:rsidRPr="00C40575" w:rsidRDefault="00D82A73">
      <w:pPr>
        <w:rPr>
          <w:rFonts w:cs="Times New Roman"/>
        </w:rPr>
      </w:pPr>
      <w:r w:rsidRPr="00C40575">
        <w:rPr>
          <w:rFonts w:cs="Times New Roman"/>
        </w:rPr>
        <w:br w:type="page"/>
      </w:r>
    </w:p>
    <w:p w:rsidR="00252D73" w:rsidRPr="00252D73" w:rsidRDefault="00D82A73" w:rsidP="00252D73">
      <w:pPr>
        <w:pStyle w:val="1"/>
        <w:rPr>
          <w:lang w:val="en-US"/>
        </w:rPr>
      </w:pPr>
      <w:bookmarkStart w:id="7" w:name="_Toc194089740"/>
      <w:r>
        <w:rPr>
          <w:lang w:val="ru-RU"/>
        </w:rPr>
        <w:lastRenderedPageBreak/>
        <w:t>Додаток</w:t>
      </w:r>
      <w:r w:rsidRPr="00A77BA5">
        <w:rPr>
          <w:lang w:val="en-US"/>
        </w:rPr>
        <w:t xml:space="preserve"> </w:t>
      </w:r>
      <w:r>
        <w:rPr>
          <w:lang w:val="ru-RU"/>
        </w:rPr>
        <w:t>А</w:t>
      </w:r>
      <w:bookmarkEnd w:id="7"/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System.Reflection;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namespace lb_5;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class Product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string Name { get; set;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decimal Price { get; set;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Product()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Name = string.Empty;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Price = 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Product(string name, decimal price)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(price &lt;= 0) throw new ValueLessThanZero("Price");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Name = name;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Price = price;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override string ToString()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$"{Name}, Price: {Price}";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class RealEstate : Product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string Location { get; set;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public double Size { get; set;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string Type { get; set;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RealEstate()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Location = string.Empty;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Size = 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Type = string.Empty;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RealEstate(string location, double size)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(size &lt;= 0) throw new ValueLessThanZero("Size");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Location = location;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Size = size;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Type = string.Empty;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RealEstate(string location, double size, string type)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(size &lt;= 0) throw new ValueLessThanZero("Size");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Location = location;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Size = size;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Type = type;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RealEstate(string name, decimal price, string location, double size, string type)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: base(name, price)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(size &lt;= 0) throw new ValueLessThanZero("Size");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Location = location;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Size = size;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Type = type;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public override string ToString()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$"{base.ToString()}, Location: {Location}, Size: {Size}, Type: {Type}";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class RealEstateInvestment : Product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string Location { get; set;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decimal MarketValue { get; set;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string InvestmentType { get; set;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RealEstateInvestment()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Location = string.Empty;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MarketValue = 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InvestmentType = string.Empty;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RealEstateInvestment(string location, decimal marketValue)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(marketValue &lt;= 0) throw new ValueLessThanZero("Market value");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Location = location;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MarketValue = marketValue;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InvestmentType = string.Empty;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RealEstateInvestment(string location, decimal marketValue, string investmentType)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(marketValue &lt;= 0) throw new ValueLessThanZero("Market value");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Location = location;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MarketValue = marketValue;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InvestmentType = investmentType;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RealEstateInvestment(string name, decimal price, string location, decimal marketValue, string investmentType)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: base(name, price)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(marketValue &lt;= 0) throw new ValueLessThanZero("Market value");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Location = location;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MarketValue = marketValue;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InvestmentType = investmentType;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override string ToString()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$"{base.ToString()}, Location: {Location}, Market Value: {MarketValue}, Invenstment Type: {InvestmentType}";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class Apartment : RealEstate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int FloorNumber { get; set;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decimal HOAFees { get; set;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Apartment()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FloorNumber = 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HOAFees = 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Apartment(int floorNumber, decimal fees)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(floorNumber &lt;= 0) throw new ValueLessThanZero("Floor number");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(fees &lt; 0) throw new ValueLessThanZero("Fee");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FloorNumber = floorNumber;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HOAFees = fees;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Apartment(string name, decimal price, string location, double size, string type, int floorNumber, decimal fees)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: base(name, price, location, size, type)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(floorNumber &lt;= 0) throw new ValueLessThanZero("Floor number");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(fees &lt; 0) throw new ValueLessThanZero("Fee");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FloorNumber = floorNumber;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HOAFees = fees;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override string ToString()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$"{base.ToString()}, In {FloorNumber} Floor, Homeowners Association Fee: {HOAFees}";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class House : RealEstate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double GardenSize { get; set;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bool Pool { get; set;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House()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GardenSize = 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Pool = false;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House(double gardenSize, bool pool)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(GardenSize &lt; 0) throw new ValueLessThanZero("Garden size");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GardenSize = gardenSize;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Pool = pool;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public House(string name, decimal price, string location, double size, string type, double gardenSize, bool pool)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: base(name, price, location, size, type)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(GardenSize &lt; 0) throw new ValueLessThanZero("Garden size");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GardenSize = gardenSize;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Pool = pool;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override string ToString()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$"{base.ToString()}, Garden Size: {GardenSize}, {(Pool ? "There is" : "No")} Pool";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class Hotel : RealEstateInvestment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int Rooms { get; set;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int StarRating { get; set;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Hotel()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Rooms = 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StarRating = 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Hotel(int rooms, int starRating)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(rooms &lt;= 0) throw new ValueLessThanZero("Rooms");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(starRating &lt;= 0 || starRating &gt; 5) throw new ValueLessThanZero("Rating", "and not higher than 5");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Rooms = rooms;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StarRating = starRating;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public Hotel(string name, decimal price, string location, decimal marketValue, string investmentType, int rooms, int starRating)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: base(name, price, location, marketValue, investmentType)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(rooms &lt;= 0) throw new ValueLessThanZero("Rooms");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(starRating &lt;= 0 || starRating &gt; 5) throw new ValueLessThanZero("Rating", "and not higher than 5");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Rooms = rooms;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StarRating = starRating;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override string ToString()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$"{base.ToString()}, There are {Rooms} Rooms, Hotel Rating: {StarRating}";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class LandPlot : RealEstateInvestment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string SoilType { get; set;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bool InfrastructureAccess { get; set;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LandPlot()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SoilType = string.Empty;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InfrastructureAccess = true;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LandPlot(string soilType, bool infrastructureAccess)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SoilType = soilType;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InfrastructureAccess = infrastructureAccess;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LandPlot(string name, decimal price, string location, decimal marketValue, string investmentType, string soilType, bool infrastructureAccess)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: base(name, price, location, marketValue, investmentType)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SoilType = soilType;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InfrastructureAccess = infrastructureAccess;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override string ToString()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$"{base.ToString()}, Soil Type: {SoilType}, {(InfrastructureAccess ? "Have" : "No")} Access to Infrastructure";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class ValueLessThanZero : Exception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ValueLessThanZero(string name, string addition = "") : base(String.Format("{0} must be greater than zero {1}", name, addition)) {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class Container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private Object[] items;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private int[] insertionOrder;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private int count;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private int size;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private int nextInsertionId;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Container()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items = new Object[1];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insertionOrder = new int[1];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count = 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size = 1;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nextInsertionId = 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void Add(object _newObject)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(count == size)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Object[] newArray = new Object[size * 2];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int[] newInsertionOrder = new int[size * 2];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size; i++)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newArray[i] = items[i];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newInsertionOrder[i] = insertionOrder[i];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items = newArray;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 = newInsertionOrder;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size *= 2;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items[count] = _newObject;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insertionOrder[count] = nextInsertionId++;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count++;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object RemoveById(int _index)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(_index &lt; 0 || _index &gt; count)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throw new IndexOutOfRangeException();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object deletedObject = items[_index];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for (int i = _index; i &lt; count - 1; i++)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items[i] = items[i + 1];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insertionOrder[i] = insertionOrder[i + 1];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items[count - 1] = null;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insertionOrder[count - 1] = 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count--;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deletedObject;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void Sort()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count - 1; i++)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for (int j = 0; j &lt; count - i - 1; j++)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(GetPropertyValue&lt;decimal&gt;(items[j], "Price") &gt; GetPropertyValue&lt;decimal&gt;(items[j + 1], "Price"))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{ 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(items[j], items[j + 1]) = (items[j + 1], items[j]);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(insertionOrder[j], insertionOrder[j + 1]) = (insertionOrder[j + 1], insertionOrder[j]);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catch (Exception e)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ConsoleColor.Red;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Console.WriteLine(e.Message);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private static T GetPropertyValue&lt;T&gt;(object item, string propertyName)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(item == null) return default;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PropertyInfo property = item.GetType().GetProperty(propertyName);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(property != null &amp;&amp; property.PropertyType == typeof(T))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return (T)property.GetValue(item);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default;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string ToString()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res = "";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foreach (var item in items)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if (item is null)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continue;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res += item.ToString() + "\n";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res;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Object[] GetItems()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items;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int GetCount()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count;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Object[] GetItemsByParameter&lt;T&gt;(string param, T i)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Object[] _items = new Object[count];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int index = 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foreach (var item in items)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if (item != null)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var value = GetPropertyValue&lt;T&gt;(item, param);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if (value != null &amp;&amp; value.Equals(i))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{ 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_items[index] = item;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index++;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index == 0 ? default : _items;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Object this[int i]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get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if (i &lt; 0) throw new IndexOutOfRangeException();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if (i &gt; nextInsertionId) throw new IndexOutOfRangeException($"There is no entry number {i}");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for (int j = 0; j &lt; count; j++)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if (insertionOrder[j] == i)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items[j];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return null;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Object[] this[string i] =&gt; GetItemsByParameter("Name", i);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public Object[] this[decimal i] =&gt; GetItemsByParameter("Price", i);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class Program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void Main()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Container container = new Container();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Random random = new Random();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Console.WriteLine("\n------ Menu ------");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ConsoleColor.Cyan;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Console.WriteLine("1. Automatic Generation");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Console.WriteLine("2. Manual Input");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Console.WriteLine("3. Show Container");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ConsoleColor.White;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Console.WriteLine("#. --- ### ### ### ---");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ConsoleColor.Cyan;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Console.WriteLine("4. Get Element by Order of Addition");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Console.WriteLine("5. Get Element by Name");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Console.WriteLine("6. Get Elements by Price");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ConsoleColor.White;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Console.WriteLine("#. --- ### ### ### ---");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ConsoleColor.Cyan;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Console.WriteLine("7. Sort Container by Price");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Console.WriteLine("8. Remove Element by ID (1st - based)");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ConsoleColor.White;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Console.WriteLine("#. --- ### ### ### ---");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ConsoleColor.Cyan;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Console.WriteLine("q. Exit");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Console.Write("Enter your choice: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string choice = Console.ReadLine()?.ToLower(); 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try 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switch (choice)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"1":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Console.ForegroundColor = ConsoleColor.Green;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Console.WriteLine("\n--- Automatic Generation ---");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Console.Write("Enter number of elements to generate: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if (int.TryParse(Console.ReadLine(), out int count) &amp;&amp; count &gt; 0)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AutomaticGeneration(container, random, count);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Console.ForegroundColor = ConsoleColor.Green;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Console.WriteLine($"\nAutomatic generation of {count} elements complete.");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DemonstrateIndexers(container, random);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else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Console.ForegroundColor = ConsoleColor.Red;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Console.WriteLine("Invalid input for count (must be a positive integer). Generation cancelled.");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"2":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Console.ForegroundColor = ConsoleColor.Green;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Console.WriteLine("\n--- Manual Input ---");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ManualInput(container);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"3":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Console.ForegroundColor = ConsoleColor.Green;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Console.WriteLine("\n--- Show Container ---");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ShowContainer(container);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"4":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GetElementByOrderOfAddition(container);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"5":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GetElementByName(container);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"6":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GetElementsByPrice(container);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"7":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Console.ForegroundColor = ConsoleColor.Green;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Console.WriteLine("\n--- Sorting Container by Price ---");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if (container.GetCount() &gt; 0)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container.Sort();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Console.WriteLine("Container sorted.");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ShowContainer(container); 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else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Console.WriteLine("Container is empty. Nothing to sort.");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"8":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RemoveElementByIndex(container);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"q":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Console.ForegroundColor = ConsoleColor.Yellow;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Console.WriteLine("Exiting...");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return;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default: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Console.ForegroundColor = ConsoleColor.Red;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Console.WriteLine("Invalid choice. Please try again.");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catch (ValueLessThanZero ex)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ConsoleColor.Red;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Console.WriteLine($"\nInput Error: {ex.Message}");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catch (FormatException ex)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ConsoleColor.Red;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Console.WriteLine($"\nInput Format Error: Invalid format entered. {ex.Message}");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catch (IndexOutOfRangeException ex)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ConsoleColor.Red;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Console.WriteLine($"\nError: {ex.Message}");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 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ConsoleColor.Red;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Console.WriteLine($"\nAn unexpected error occurred: {ex.Message}");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finally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// --- Indexer Interaction Methods ---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void GetElementByOrderOfAddition(Container container)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 Get Element by Order of Addition ---");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(container.GetCount() == 0)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Console.WriteLine("Container is empty. Cannot get element by id.");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Console.Write($"Enter index (1 to {container.GetCount()}):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(int.TryParse(Console.ReadLine(), out int index))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object item = container[index - 1];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ConsoleColor.Cyan;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Console.WriteLine($"Element at index {index}:");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Console.WriteLine(item?.ToString() ?? "Item not found (should not happen with valid index).");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catch (IndexOutOfRangeException)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ConsoleColor.Red;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Console.WriteLine($"Error: Index {index} is out of range.");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ConsoleColor.Red;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Console.WriteLine("Invalid input. Please enter a valid integer index.");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void GetElementByName(Container container)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 Get Element by Name ---");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(container.GetCount() == 0)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Console.WriteLine("Container is empty. Cannot get element by name.");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the Name to search for: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name = Console.ReadLine();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(string.IsNullOrWhiteSpace(name))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ConsoleColor.Red;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Console.WriteLine("Invalid input. Name cannot be empty.");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Object[] items = container[name];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(items != null)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ConsoleColor.Cyan;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Console.WriteLine($"Element with Name '{name}':");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int foundCount = 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item in items)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 != null)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Console.WriteLine($"- {item.ToString()}");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foundCount++;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if (foundCount == 0)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ConsoleColor.Yellow;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Console.WriteLine($"No elements found with Price '{name}'.");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Console.WriteLine($"No element found with Name '{name}'.");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void GetElementsByPrice(Container container)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 Get Elements by Price ---");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(container.GetCount() == 0)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Console.WriteLine("Container is empty. Cannot get elements by price.");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the Price to search for: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(decimal.TryParse(Console.ReadLine(), out decimal price))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Object[] items = container[price];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if (items != null)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ConsoleColor.Cyan;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Console.WriteLine($"Elements with Price '{price}':");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int foundCount = 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foreach (var item in items)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(item != null)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Console.WriteLine($"- {item.ToString()}");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foundCount++;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if (foundCount == 0) 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Console.WriteLine($"No elements found with Price '{price}'.");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ConsoleColor.Yellow;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Console.WriteLine($"No elements found with Price '{price}'.");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ConsoleColor.Red;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Console.WriteLine("Invalid input. Please enter a valid decimal price.");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static void RemoveElementByIndex(Container container)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 Remove Element by 1-based ID ---");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(container.GetCount() == 0)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Console.WriteLine("Container is empty. Nothing to remove.");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Console.Write($"Enter element ID to remove (1 to {container.GetCount()}):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(int.TryParse(Console.ReadLine(), out int id) &amp;&amp; id &gt;= 1 &amp;&amp; id &lt;= container.GetCount())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int index = id - 1; 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object deletedItem = container.RemoveById(index);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ConsoleColor.DarkCyan;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Console.WriteLine($"Element '{deletedItem.ToString()}' (ID: {id}) was removed.");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catch (IndexOutOfRangeException) 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ConsoleColor.Red;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Console.WriteLine($"Error: ID {id} is invalid.");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ConsoleColor.Red;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Console.WriteLine($"Invalid input. Please enter a valid ID between 1 and {container.GetCount()}.");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// --- Automatic Generation &amp; Demo ---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void AutomaticGeneration(Container container, Random random, int count)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Console.WriteLine("Generating elements...");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for (int i = 0; i &lt; count; i++)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switch (random.Next(1, 9)) // Randomly choose a class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case 1: container.Add(GenerateRandomProduct(random));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case 2: container.Add(GenerateRandomRealEstate(random));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case 3: container.Add(GenerateRandomRealEstateInvestment(random));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case 4: container.Add(GenerateRandomApartment(random));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case 5: container.Add(GenerateRandomHouse(random));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case 6: container.Add(GenerateRandomHotel(random));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case 7: container.Add(GenerateRandomLandPlot(random));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case 8: // Add some objects created with constructors having fewer params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switch (random.Next(1, 7))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case 1: container.Add(new RealEstate($"Loc{i}", random.Next(50, 200))); break; // Missing Type, Name, Price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case 2: container.Add(new RealEstateInvestment($"InvLoc{i}", random.Next(10000, 50000))); break; // Missing InvestmentType, Name, Price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case 3: container.Add(new Apartment(random.Next(1, 10), random.Next(50, 300))); break; // Missing Name, Price, Location, Size, Type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case 4: container.Add(new House(random.Next(100, 500), random.Next(2) == 0)); break; // Missing Name, Price, Location, Size, Type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case 5: container.Add(new Hotel(random.Next(20, 100), random.Next(1, 6))); break; // Missing Name, Price, Location, MarketValue, InvestmentType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case 6: container.Add(new LandPlot($"Soil{i}", random.Next(2) == 0)); break; // Missing Name, Price, Location, MarketValue, InvestmentType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Console.Write("."); // Progress indicator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Console.WriteLine(); // New line after progress dots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void DemonstrateIndexers(Container container, Random random)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 Demonstrating Indexer Usage ---");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int currentCount = container.GetCount();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(currentCount == 0)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Console.WriteLine("Container is empty, cannot demonstrate indexers.");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int demoIndex = random.Next(currentCount);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object itemByIndex = container[demoIndex];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Console.WriteLine($"1. Using int indexer container[{demoIndex}]:");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ConsoleColor.Cyan;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   Found: {itemByIndex?.ToString() ?? "N/A"}");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catch (Exception ex) // Should not happen if index is valid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ConsoleColor.Red;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   Error getting item by index {demoIndex}: {ex.Message}");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demoName = null;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object sourceItemForName = null;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for (int attempt = 0; attempt &lt; Math.Min(5, currentCount); ++attempt)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int nameSearchIndex = random.Next(currentCount);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sourceItemForName = container[nameSearchIndex];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demoName = GetPropertyValue&lt;string&gt;(sourceItemForName, "Name");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if (!string.IsNullOrEmpty(demoName))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Console.WriteLine($"\n2. Using string indexer container[\"{demoName ?? "N/A"}\"]:");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(!string.IsNullOrEmpty(demoName))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object itemByName = container[demoName];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ConsoleColor.Cyan;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   Found: {itemByName?.ToString() ?? "Not Found"}");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(itemByName != sourceItemForName)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(Note: Found item might differ from the source if names are duplicated)");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ConsoleColor.Red;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   Error getting item by name '{demoName}': {ex.Message}");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   Could not find an item with a non-empty name in random sampling to demonstrate.");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decimal demoPrice = -1m;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for (int attempt = 0; attempt &lt; Math.Min(5, currentCount); ++attempt)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int priceSearchIndex = random.Next(currentCount);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object sourceItemForPrice = container[priceSearchIndex];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demoPrice = GetPropertyValue&lt;decimal&gt;(sourceItemForPrice, "Price");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if (demoPrice &gt; 0) break; // Found a valid price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else demoPrice = -1m; // Reset if price was 0 or invalid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Console.WriteLine($"\n3. Using decimal indexer container[{demoPrice}]:");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(demoPrice &gt; 0)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Object[] itemsByPrice = container[demoPrice];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(itemsByPrice != null)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ConsoleColor.Cyan;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Found items with price {demoPrice}:");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int foundCount = 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foreach (var item in itemsByPrice)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if (item != null)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Console.WriteLine($"   - {item.ToString()}");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foundCount++;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(foundCount == 0) // Should not happen if itemsByPrice != null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Console.ForegroundColor = ConsoleColor.Yellow;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Console.WriteLine($"   No items found for price {demoPrice} (indexer returned non-null but empty?).");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No items found for price {demoPrice}.");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ConsoleColor.Red;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   Error getting items by price {demoPrice}: {ex.Message}");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   Could not find an item with a positive price in random sampling to demonstrate.");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Console.WriteLine("--- End Indexer Demonstration ---");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// --- Manual Input ---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void ManualInput(Container container)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Console.WriteLine("Choose class to create:");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Console.WriteLine("1. Product");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Console.WriteLine("2. RealEstate");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Console.WriteLine("3. RealEstateInvestment");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Console.WriteLine("4. Apartment");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Console.WriteLine("5. House");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Console.WriteLine("6. Hotel");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Console.WriteLine("7. LandPlot");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your choice: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classChoice = Console.ReadLine();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object newItem = null;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try { 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switch (classChoice)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case "1": newItem = CreateManualProduct();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case "2": newItem = CreateManualRealEstate();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case "3": newItem = CreateManualRealEstateInvestment();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case "4": newItem = CreateManualApartment();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case "5": newItem = CreateManualHouse();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case "6": newItem = CreateManualHotel();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case "7": newItem = CreateManualLandPlot(); break;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default: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ConsoleColor.Red;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Console.WriteLine("Invalid class choice.");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return; 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catch (ValueLessThanZero ex)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ConsoleColor.Red;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Console.WriteLine($"Error: {ex.Message}");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catch (FormatException ex)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ConsoleColor.Red;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Console.WriteLine($"Invalid input format: {ex.Message}");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(newItem != null)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container.Add(newItem);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Console.WriteLine($"{newItem.GetType().Name} added successfully.");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// --- Show Container (Table Display) ---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void ShowContainer(Container container)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int currentCount = container.GetCount();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title = $"Container Contents ({currentCount} items)";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int tableWidth = CalculateTableWidth();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ConsoleColor.Magenta;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(currentCount &gt; 0)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Console.WriteLine(CenterString(title, tableWidth));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Console.WriteLine(title);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(currentCount == 0)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Console.WriteLine("Container is empty.");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int itemsPerPage = 10; // Adjust as needed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int pageCount = (int)Math.Ceiling((double)currentCount / itemsPerPage);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for (int page = 0; page &lt; pageCount; page++)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ConsoleColor.Cyan;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DrawHorizontalLine(tableWidth);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string pageTitle = $"Page {page + 1}/{pageCount}";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Console.WriteLine(CenterString(pageTitle, tableWidth));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DrawHorizontalLine(tableWidth);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WriteHeaderRow();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DrawHorizontalLine(tableWidth);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Object[] items = container.GetItems(); // Get the raw array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int startIdx = page * itemsPerPage;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int endIdx = Math.Min((page + 1) * itemsPerPage, currentCount);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startIdx; i &lt; endIdx; i++)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var item =  items[i]; // Using the indexer here!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 == null) continue; // Should not happen if index is valid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WriteDataRow(i + 1, item); // Pass 1-based ID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ConsoleColor.Cyan;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Console.Write("|");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DrawHorizontalLine(tableWidth);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if (page + 1 &lt; pageCount)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ConsoleColor.Yellow;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Console.WriteLine($"\nShowing items {startIdx + 1}-{endIdx}. Press any key for next page...");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Console.ReadKey();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// --- Helper methods for ShowContainer ---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const int idWidth = 4;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const int classWidth = 14; // Increased slightly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const int nameWidth = 18;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const int priceWidth = 15;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const int locationWidth = 20;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const int sizeWidth = 8;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const int typeWidth = 12;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const int marketValueWidth = 15;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const int investmentTypeWidth = 18;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const int floorWidth = 7;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const int hoaWidth = 7; // Increased slightly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const int gardenWidth = 9;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const int poolWidth = 6;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const int roomsWidth = 7;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const int starWidth = 6;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const int soilWidth = 10;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const int infraWidth = 7;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int CalculateTableWidth()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idWidth + classWidth + nameWidth + priceWidth + locationWidth + sizeWidth + typeWidth + marketValueWidth + investmentTypeWidth + floorWidth + hoaWidth + gardenWidth + poolWidth + roomsWidth + starWidth + soilWidth + infraWidth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+ 51; // Account for " | " spacing around each separator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void WriteHeaderRow()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{"ID".PadRight(idWidth)} | {"Class".PadRight(classWidth)} | {"Name".PadRight(nameWidth)} | {"Price".PadRight(priceWidth)} | {"Location".PadRight(locationWidth)} | {"Size".PadRight(sizeWidth)} | {"Type".PadRight(typeWidth)} | {"Mkt Value".PadRight(marketValueWidth)} | {"Invest Type".PadRight(investmentTypeWidth)} | {"Floor".PadRight(floorWidth)} | {"HOA Fee".PadRight(hoaWidth)} | {"GardenSz".PadRight(gardenWidth)} | {"Pool".PadRight(poolWidth)} | {"Rooms".PadRight(roomsWidth)} | </w:t>
      </w: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>{"Star".PadRight(starWidth)} | {"Soil".PadRight(soilWidth)} | {"Infra".PadRight(infraWidth)} |\n");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void WriteDataRow(int id, object item)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FormatDecimal(decimal? d) =&gt; d?.ToString("N2") ?? "";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FormatDouble(double? d) =&gt; d?.ToString("N1") ?? "";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FormatBool(bool? b) =&gt; b.HasValue ? (b.Value ? "Yes" : "No") : "";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FormatInt(int? i) =&gt; i?.ToString() ?? "";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Type itemType = item.GetType(); // Get type once for efficiency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name = GetPropertyValue&lt;string&gt;(item, "Name"); // String works fine as is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formattedPrice = "";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(itemType.GetProperty("Price") != null) // Check if property exists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decimal priceValue = GetPropertyValue&lt;decimal&gt;(item, "Price"); // Get non-nullable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formattedPrice = FormatDecimal(priceValue); // Pass non-nullable, implicitly converts to decimal?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GetPropertyValue&lt;string&gt;(item, "Location");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formattedSize = "";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(itemType.GetProperty("Size") != null)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double sizeValue = GetPropertyValue&lt;double&gt;(item, "Size");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formattedSize = FormatDouble(sizeValue);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type = GetPropertyValue&lt;string&gt;(item, "Type");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string formattedMarketValue = "";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(itemType.GetProperty("MarketValue") != null)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decimal marketValueValue = GetPropertyValue&lt;decimal&gt;(item, "MarketValue");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formattedMarketValue = FormatDecimal(marketValueValue);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investmentType = GetPropertyValue&lt;string&gt;(item, "InvestmentType");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formattedFloorNumber = "";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(itemType.GetProperty("FloorNumber") != null)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int floorNumberValue = GetPropertyValue&lt;int&gt;(item, "FloorNumber");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formattedFloorNumber = FormatInt(floorNumberValue);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formattedHoaFees = "";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(itemType.GetProperty("HOAFees") != null)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decimal hoaFeesValue = GetPropertyValue&lt;decimal&gt;(item, "HOAFees");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formattedHoaFees = FormatDecimal(hoaFeesValue);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formattedGardenSize = "";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(itemType.GetProperty("GardenSize") != null)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double gardenSizeValue = GetPropertyValue&lt;double&gt;(item, "GardenSize");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formattedGardenSize = FormatDouble(gardenSizeValue);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formattedPool = "";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(itemType.GetProperty("Pool") != null)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bool poolValue = GetPropertyValue&lt;bool&gt;(item, "Pool");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formattedPool = FormatBool(poolValue);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formattedRooms = "";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(itemType.GetProperty("Rooms") != null)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int roomsValue = GetPropertyValue&lt;int&gt;(item, "Rooms");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formattedRooms = FormatInt(roomsValue);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formattedStarRating = "";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(itemType.GetProperty("StarRating") != null)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int starRatingValue = GetPropertyValue&lt;int&gt;(item, "StarRating");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formattedStarRating = FormatInt(starRatingValue);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soilType = GetPropertyValue&lt;string&gt;(item, "SoilType");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formattedInfrastructureAccess = "";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(itemType.GetProperty("InfrastructureAccess") != null)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bool infrastructureAccessValue = GetPropertyValue&lt;bool&gt;(item, "InfrastructureAccess");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formattedInfrastructureAccess = FormatBool(infrastructureAccessValue);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{id.ToString().PadRight(idWidth)}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{Truncate(itemType.Name, classWidth).PadRight(classWidth)} "); // Use cached type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{Truncate(name, nameWidth).PadRight(nameWidth)}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{formattedPrice.PadRight(priceWidth)} "); // Use formatted value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{Truncate(location, locationWidth).PadRight(locationWidth)}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{formattedSize.PadRight(sizeWidth)} "); // Use formatted value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{Truncate(type, typeWidth).PadRight(typeWidth)}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{formattedMarketValue.PadRight(marketValueWidth)} "); // Use formatted value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Console.Write($"| {Truncate(investmentType, investmentTypeWidth).PadRight(investmentTypeWidth)}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{formattedFloorNumber.PadRight(floorWidth)} "); // Use formatted value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{formattedHoaFees.PadRight(hoaWidth)} "); // Use formatted value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{formattedGardenSize.PadRight(gardenWidth)} "); // Use formatted value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{formattedPool.PadRight(poolWidth)} "); // Use formatted value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{formattedRooms.PadRight(roomsWidth)} "); // Use formatted value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{formattedStarRating.PadRight(starWidth)} "); // Use formatted value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{Truncate(soilType, soilWidth).PadRight(soilWidth)}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 {formattedInfrastructureAccess.PadRight(infraWidth)} "); // Use formatted value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Console.WriteLine("|"); // End of row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void DrawHorizontalLine(int tableWidth)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Console.WriteLine(new string('-', tableWidth));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string CenterString(string s, int width)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(s.Length &gt;= width) return s;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int padding = (width - s.Length) / 2;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new string(' ', padding) + s + new string(' ', width - s.Length - padding);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string Truncate(string value, int maxLength)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(string.IsNullOrEmpty(value)) return "";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value.Length &lt;= maxLength ? value : value.Substring(0, maxLength - 3) + "...";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// --- Generic Property Getter (using Reflection) ---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private static T GetPropertyValue&lt;T&gt;(object item, string propertyName)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(item == null) return default;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PropertyInfo property = item.GetType().GetProperty(propertyName);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if (property != null &amp;&amp; (property.PropertyType == typeof(T) || Nullable.GetUnderlyingType(property.PropertyType) == typeof(T)))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object value = property.GetValue(item);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if (value == null &amp;&amp; Nullable.GetUnderlyingType(typeof(T)) != null)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default(T); // Return default for nullable type (which is null)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if (value == null &amp;&amp; !typeof(T).IsValueType) // Handle null for reference types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default(T);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(T)value;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catch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default;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default;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// --- Random Generators (Copied from original for completeness) ---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Product GenerateRandomProduct(Random random)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string[] names = { "Table", "Chair", "Lamp", "Phone", "Book", "Laptop", "Mug" };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random.Next(10, 1000) + (decimal)random.NextDouble();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new Product(names[random.Next(names.Length)] + random.Next(100), Math.Round(price, 2));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RealEstate GenerateRandomRealEstate(Random random)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"Cozy Apt", "Luxury Villa", "Small House", "Big Mansion", "Downtown Loft" };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"New York", "London", "Paris", "Tokyo", "Kyiv", "Berlin", "Sydney" };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string[] types = { "Residential", "Commercial", "Industrial", "Mixed-Use" };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random.Next(100000, 1000000) + (decimal)random.NextDouble() * 1000;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random.Next(50, 500) + random.NextDouble() * 10;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new RealEstate(names[random.Next(names.Length)], Math.Round(price, 2), locations[random.Next(locations.Length)], Math.Round(size, 1), types[random.Next(types.Length)]);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RealEstateInvestment GenerateRandomRealEstateInvestment(Random random)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"Office Bldg", "Shopping Mall", "Warehouse", "Apt Complex", "Data Center" };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"Chicago", "Los Angeles", "Houston", "Phoenix", "Philadelphia", "Dallas" };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string[] investmentTypes = { "REIT", "Direct Prop", "Mortgage Fund", "Syndication" };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random.Next(500000, 5000000) + (decimal)random.NextDouble() * 10000;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price * (decimal)(0.8 + random.NextDouble() * 0.4); // 80% to 120% of price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new RealEstateInvestment(names[random.Next(names.Length)], Math.Round(price, 2), locations[random.Next(locations.Length)], Math.Round(marketValue, 2), investmentTypes[random.Next(investmentTypes.Length)]);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Apartment GenerateRandomApartment(Random random)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"Studio Apt", "1BR Apt", "2BR Apt", "Penthouse", "Garden Apt" };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string[] locations = { "Miami", "San Francisco", "Seattle", "Boston", "Denver", "Austin" };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string[] types = { "Condo", "Co-op", "Rental Unit", "Loft" };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random.Next(200000, 800000) + (decimal)random.NextDouble() * 500;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random.Next(40, 150) + random.NextDouble() * 5;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int floorNumber = random.Next(1, 30);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decimal hoaFees = random.Next(100, 500) + (decimal)random.NextDouble() * 50;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new Apartment(names[random.Next(names.Length)], Math.Round(price, 2), locations[random.Next(locations.Length)], Math.Round(size, 1), types[random.Next(types.Length)], floorNumber, Math.Round(hoaFees, 2));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House GenerateRandomHouse(Random random)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"Bungalow", "Townhouse", "Ranch", "Cottage", "Colonial" };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"Atlanta", "Dallas", "San Diego", "Orlando", "Las Vegas", "Nashville" };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string[] types = { "Single-family", "Multi-family", "Duplex" };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random.Next(300000, 1200000) + (decimal)random.NextDouble() * 1000;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random.Next(100, 400) + random.NextDouble() * 15;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double gardenSize = random.Next(0, 1000) + random.NextDouble() * 100;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bool pool = random.Next(3) == 0; // 1 in 3 chance of pool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new House(names[random.Next(names.Length)], Math.Round(price, 2), locations[random.Next(locations.Length)], Math.Round(size, 1), types[random.Next(types.Length)], Math.Round(gardenSize, 1), pool);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Hotel GenerateRandomHotel(Random random)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"Luxury Hotel", "Budget Inn", "Resort &amp; Spa", "Boutique Hotel", "Airport Motel" };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"Hawaii", "Bali", "Maldives", "Fiji", "Santorini", "Las Vegas Strip" };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string[] investmentTypes = { "Hospitality REIT", "Hotel Mgmt", "Timeshare", "Franchise" };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random.Next(1000000, 10000000) + (decimal)random.NextDouble() * 50000;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price * (decimal)(0.9 + random.NextDouble() * 0.3); // 90% to 120% of price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int rooms = random.Next(50, 500);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int starRating = random.Next(1, 6); // Allow 1-5 stars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new Hotel(names[random.Next(names.Length)], Math.Round(price, 2), locations[random.Next(locations.Length)], Math.Round(marketValue, 2), investmentTypes[random.Next(investmentTypes.Length)], rooms, starRating);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LandPlot GenerateRandomLandPlot(Random random)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"Farmland", "Forest", "Comm Land", "Resid Land", "Waterfront" };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"Rural Area", "Suburban Edge", "Urban Infill", "Coastal Zone", "Mountain Base" };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string[] investmentTypes = { "Land Banking", "Development", "Agriculture", "Conservation" };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string[] soilTypes = { "Loam", "Clay", "Sand", "Silt", "Peat", "Chalky" };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random.Next(50000, 500000) + (decimal)random.NextDouble() * 2000;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price * (decimal)(0.7 + random.NextDouble() * 0.6); // 70% to 130% of price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bool infrastructureAccess = random.Next(2) == 0;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new LandPlot(names[random.Next(names.Length)], Math.Round(price, 2), locations[random.Next(locations.Length)], Math.Round(marketValue, 2), investmentTypes[random.Next(investmentTypes.Length)], soilTypes[random.Next(soilTypes.Length)], infrastructureAccess);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// --- Manual Creation Methods (Copied and slightly improved input prompts) ---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Product CreateManualProduct()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Product Name: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name = Console.ReadLine();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Product Price (&gt; 0):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decimal.Parse(Console.ReadLine()); // Throws FormatException on bad input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new Product(name, price); // Constructor validates price &gt; 0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RealEstate CreateManualRealEstate()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RealEstate Name: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name = Console.ReadLine();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RealEstate Price (&gt; 0):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decimal.Parse(Console.ReadLine());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Location: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Console.ReadLine();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Size (&gt; 0):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double size = double.Parse(Console.ReadLine());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Type (e.g., Residential, Commercial):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type = Console.ReadLine();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new RealEstate(name, price, location, size, type); // Constructor validates price/size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RealEstateInvestment CreateManualRealEstateInvestment()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Investment Name: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name = Console.ReadLine();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Investment Price (&gt; 0):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decimal.Parse(Console.ReadLine());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Location: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Console.ReadLine();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Market Value (&gt; 0):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decimal.Parse(Console.ReadLine());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Investment Type (e.g., REIT, Direct Property):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investmentType = Console.ReadLine();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new RealEstateInvestment(name, price, location, marketValue, investmentType); // Constructor validates price/marketValue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Apartment CreateManualApartment()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Apartment Name: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name = Console.ReadLine();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Apartment Price (&gt; 0):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decimal.Parse(Console.ReadLine());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Console.Write("Enter Location: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Console.ReadLine();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Size (&gt; 0):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double size = double.Parse(Console.ReadLine());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Type (e.g., Condo, Co-op):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type = Console.ReadLine();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Floor Number (&gt; 0):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int floorNumber = int.Parse(Console.ReadLine());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HOA Fees (&gt;= 0):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decimal hoaFees = decimal.Parse(Console.ReadLine());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new Apartment(name, price, location, size, type, floorNumber, hoaFees); // Constructor validates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House CreateManualHouse()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House Name: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name = Console.ReadLine();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House Price (&gt; 0):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decimal.Parse(Console.ReadLine());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Location: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Console.ReadLine();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Size (&gt; 0):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double size = double.Parse(Console.ReadLine());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Type (e.g., Single-family):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type = Console.ReadLine();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Garden Size (&gt;= 0):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double gardenSize = double.Parse(Console.ReadLine());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Console.Write("Has Pool (true/false):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bool pool = bool.Parse(Console.ReadLine());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new House(name, price, location, size, type, gardenSize, pool); // Constructor validates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Hotel CreateManualHotel()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Hotel Name: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string name = Console.ReadLine();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Hotel Price (&gt; 0):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decimal.Parse(Console.ReadLine());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Location: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Console.ReadLine();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Market Value (&gt; 0):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decimal.Parse(Console.ReadLine());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Investment Type: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investmentType = Console.ReadLine();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Number of Rooms (&gt; 0):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int rooms = int.Parse(Console.ReadLine());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Star Rating (1-5):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int starRating = int.Parse(Console.ReadLine());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new Hotel(name, price, location, marketValue, investmentType, rooms, starRating); // Constructor validates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static LandPlot CreateManualLandPlot()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LandPlot Name: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name = Console.ReadLine();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LandPlot Price (&gt; 0):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decimal.Parse(Console.ReadLine());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Location: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Console.ReadLine();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Market Value (&gt; 0):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decimal.Parse(Console.ReadLine());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Investment Type: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investmentType = Console.ReadLine();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Soil Type (e.g., Loam, Clay):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string soilType = Console.ReadLine();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Console.Write("Has Infrastructure Access (true/false): ");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bool infrastructureAccess = bool.Parse(Console.ReadLine());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    return new LandPlot(name, price, location, marketValue, investmentType, soilType, infrastructureAccess); // Constructor validates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2D73" w:rsidRPr="00252D73" w:rsidRDefault="00252D73" w:rsidP="00252D73">
      <w:pPr>
        <w:rPr>
          <w:rFonts w:ascii="Cascadia Mono" w:hAnsi="Cascadia Mono" w:cs="Cascadia Mono"/>
          <w:color w:val="000000"/>
          <w:sz w:val="19"/>
          <w:szCs w:val="19"/>
        </w:rPr>
      </w:pPr>
      <w:r w:rsidRPr="00252D7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2D73" w:rsidRPr="00252D73" w:rsidRDefault="00252D73" w:rsidP="0029627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9627E" w:rsidRPr="0029627E" w:rsidRDefault="0029627E" w:rsidP="0029627E">
      <w:pPr>
        <w:rPr>
          <w:lang w:val="ru-RU"/>
        </w:rPr>
      </w:pPr>
    </w:p>
    <w:sectPr w:rsidR="0029627E" w:rsidRPr="0029627E">
      <w:head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A3C" w:rsidRDefault="00414A3C" w:rsidP="00B422B9">
      <w:pPr>
        <w:spacing w:after="0" w:line="240" w:lineRule="auto"/>
      </w:pPr>
      <w:r>
        <w:separator/>
      </w:r>
    </w:p>
  </w:endnote>
  <w:endnote w:type="continuationSeparator" w:id="0">
    <w:p w:rsidR="00414A3C" w:rsidRDefault="00414A3C" w:rsidP="00B42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CD3" w:rsidRDefault="001A7CD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CD3" w:rsidRDefault="001A7CD3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CD3" w:rsidRDefault="001A7CD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A3C" w:rsidRDefault="00414A3C" w:rsidP="00B422B9">
      <w:pPr>
        <w:spacing w:after="0" w:line="240" w:lineRule="auto"/>
      </w:pPr>
      <w:r>
        <w:separator/>
      </w:r>
    </w:p>
  </w:footnote>
  <w:footnote w:type="continuationSeparator" w:id="0">
    <w:p w:rsidR="00414A3C" w:rsidRDefault="00414A3C" w:rsidP="00B42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CD3" w:rsidRDefault="001A7CD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CD3" w:rsidRDefault="001A7CD3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CD3" w:rsidRDefault="001A7CD3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5796597"/>
      <w:docPartObj>
        <w:docPartGallery w:val="Page Numbers (Top of Page)"/>
        <w:docPartUnique/>
      </w:docPartObj>
    </w:sdtPr>
    <w:sdtContent>
      <w:p w:rsidR="001A7CD3" w:rsidRDefault="001A7CD3" w:rsidP="00B422B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5D66" w:rsidRPr="001E5D66">
          <w:rPr>
            <w:lang w:val="ru-RU"/>
          </w:rPr>
          <w:t>22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A6AE1"/>
    <w:multiLevelType w:val="hybridMultilevel"/>
    <w:tmpl w:val="0430F0A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2391B0D"/>
    <w:multiLevelType w:val="hybridMultilevel"/>
    <w:tmpl w:val="D1CAD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05C91"/>
    <w:multiLevelType w:val="hybridMultilevel"/>
    <w:tmpl w:val="0056566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75742C2B"/>
    <w:multiLevelType w:val="hybridMultilevel"/>
    <w:tmpl w:val="71E4C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4CD"/>
    <w:rsid w:val="00003412"/>
    <w:rsid w:val="000117D6"/>
    <w:rsid w:val="00031A65"/>
    <w:rsid w:val="00046276"/>
    <w:rsid w:val="0007067B"/>
    <w:rsid w:val="00092D38"/>
    <w:rsid w:val="000E752B"/>
    <w:rsid w:val="001023F9"/>
    <w:rsid w:val="00107653"/>
    <w:rsid w:val="0011580D"/>
    <w:rsid w:val="00124A66"/>
    <w:rsid w:val="00141963"/>
    <w:rsid w:val="001513B5"/>
    <w:rsid w:val="00152519"/>
    <w:rsid w:val="001726B5"/>
    <w:rsid w:val="00173272"/>
    <w:rsid w:val="00181E4E"/>
    <w:rsid w:val="001962D4"/>
    <w:rsid w:val="001A5D11"/>
    <w:rsid w:val="001A7CD3"/>
    <w:rsid w:val="001C1707"/>
    <w:rsid w:val="001E5D66"/>
    <w:rsid w:val="001F1C32"/>
    <w:rsid w:val="00201CF9"/>
    <w:rsid w:val="00214FA8"/>
    <w:rsid w:val="002372DF"/>
    <w:rsid w:val="00250597"/>
    <w:rsid w:val="00252D73"/>
    <w:rsid w:val="00276531"/>
    <w:rsid w:val="0029627E"/>
    <w:rsid w:val="002C2C50"/>
    <w:rsid w:val="002C534A"/>
    <w:rsid w:val="002C68E6"/>
    <w:rsid w:val="002E2D0D"/>
    <w:rsid w:val="003215C3"/>
    <w:rsid w:val="003331BF"/>
    <w:rsid w:val="0034026B"/>
    <w:rsid w:val="0034371A"/>
    <w:rsid w:val="003527FC"/>
    <w:rsid w:val="003857EB"/>
    <w:rsid w:val="003D1015"/>
    <w:rsid w:val="003E11FF"/>
    <w:rsid w:val="00414A3C"/>
    <w:rsid w:val="0042605C"/>
    <w:rsid w:val="00435B5F"/>
    <w:rsid w:val="00446BE8"/>
    <w:rsid w:val="00452EEE"/>
    <w:rsid w:val="00484789"/>
    <w:rsid w:val="004A73CA"/>
    <w:rsid w:val="004F3B6F"/>
    <w:rsid w:val="00512A69"/>
    <w:rsid w:val="00542BBD"/>
    <w:rsid w:val="00547B53"/>
    <w:rsid w:val="00553F6F"/>
    <w:rsid w:val="0056113E"/>
    <w:rsid w:val="005866B0"/>
    <w:rsid w:val="00587E85"/>
    <w:rsid w:val="005B08BE"/>
    <w:rsid w:val="005D6AA1"/>
    <w:rsid w:val="005E004C"/>
    <w:rsid w:val="005E3FDE"/>
    <w:rsid w:val="005E42A1"/>
    <w:rsid w:val="005E6B9A"/>
    <w:rsid w:val="005F70B6"/>
    <w:rsid w:val="00621590"/>
    <w:rsid w:val="00626CDE"/>
    <w:rsid w:val="006365F9"/>
    <w:rsid w:val="0067432A"/>
    <w:rsid w:val="0068009B"/>
    <w:rsid w:val="006835C4"/>
    <w:rsid w:val="006905BC"/>
    <w:rsid w:val="006910D9"/>
    <w:rsid w:val="0069225E"/>
    <w:rsid w:val="00694280"/>
    <w:rsid w:val="006A0EE8"/>
    <w:rsid w:val="006A21E5"/>
    <w:rsid w:val="006B29B4"/>
    <w:rsid w:val="006C3AE7"/>
    <w:rsid w:val="006C46EE"/>
    <w:rsid w:val="006D120E"/>
    <w:rsid w:val="006D5AE0"/>
    <w:rsid w:val="006D5FDA"/>
    <w:rsid w:val="00706418"/>
    <w:rsid w:val="007154CD"/>
    <w:rsid w:val="00740A43"/>
    <w:rsid w:val="0074425F"/>
    <w:rsid w:val="00745494"/>
    <w:rsid w:val="007545F3"/>
    <w:rsid w:val="007555E6"/>
    <w:rsid w:val="00772073"/>
    <w:rsid w:val="00786B0F"/>
    <w:rsid w:val="00790F2C"/>
    <w:rsid w:val="00793D6C"/>
    <w:rsid w:val="007A6CE2"/>
    <w:rsid w:val="007C3D0F"/>
    <w:rsid w:val="007C6F8E"/>
    <w:rsid w:val="007E3AA4"/>
    <w:rsid w:val="007F120E"/>
    <w:rsid w:val="007F3B46"/>
    <w:rsid w:val="007F41BB"/>
    <w:rsid w:val="0082766A"/>
    <w:rsid w:val="008331AC"/>
    <w:rsid w:val="008571F0"/>
    <w:rsid w:val="0086140D"/>
    <w:rsid w:val="0087280F"/>
    <w:rsid w:val="00880F52"/>
    <w:rsid w:val="008D46CD"/>
    <w:rsid w:val="008D66B2"/>
    <w:rsid w:val="0091177F"/>
    <w:rsid w:val="009326A9"/>
    <w:rsid w:val="00936867"/>
    <w:rsid w:val="00972917"/>
    <w:rsid w:val="00981212"/>
    <w:rsid w:val="00984EF6"/>
    <w:rsid w:val="00990B33"/>
    <w:rsid w:val="009B3B29"/>
    <w:rsid w:val="009C23B8"/>
    <w:rsid w:val="00A02A42"/>
    <w:rsid w:val="00A103DC"/>
    <w:rsid w:val="00A21AF9"/>
    <w:rsid w:val="00A25451"/>
    <w:rsid w:val="00A27CE9"/>
    <w:rsid w:val="00A3080A"/>
    <w:rsid w:val="00A4584C"/>
    <w:rsid w:val="00A61963"/>
    <w:rsid w:val="00A77BA5"/>
    <w:rsid w:val="00A95D8F"/>
    <w:rsid w:val="00AD3D1D"/>
    <w:rsid w:val="00AE11FD"/>
    <w:rsid w:val="00AE5096"/>
    <w:rsid w:val="00AF6716"/>
    <w:rsid w:val="00B009D5"/>
    <w:rsid w:val="00B04630"/>
    <w:rsid w:val="00B1621C"/>
    <w:rsid w:val="00B1752F"/>
    <w:rsid w:val="00B254D3"/>
    <w:rsid w:val="00B376F1"/>
    <w:rsid w:val="00B40E39"/>
    <w:rsid w:val="00B422B9"/>
    <w:rsid w:val="00B46153"/>
    <w:rsid w:val="00B57813"/>
    <w:rsid w:val="00B67381"/>
    <w:rsid w:val="00BB7436"/>
    <w:rsid w:val="00BD4147"/>
    <w:rsid w:val="00BD7A83"/>
    <w:rsid w:val="00BE2FAC"/>
    <w:rsid w:val="00C02097"/>
    <w:rsid w:val="00C03EC5"/>
    <w:rsid w:val="00C04AEE"/>
    <w:rsid w:val="00C33587"/>
    <w:rsid w:val="00C40575"/>
    <w:rsid w:val="00C41970"/>
    <w:rsid w:val="00C54CB4"/>
    <w:rsid w:val="00CA3003"/>
    <w:rsid w:val="00D44F5D"/>
    <w:rsid w:val="00D515FC"/>
    <w:rsid w:val="00D5555F"/>
    <w:rsid w:val="00D62853"/>
    <w:rsid w:val="00D730D4"/>
    <w:rsid w:val="00D73FA6"/>
    <w:rsid w:val="00D82A73"/>
    <w:rsid w:val="00D85133"/>
    <w:rsid w:val="00D915A3"/>
    <w:rsid w:val="00DC0C0A"/>
    <w:rsid w:val="00DC25C1"/>
    <w:rsid w:val="00E014E9"/>
    <w:rsid w:val="00E458C0"/>
    <w:rsid w:val="00E75767"/>
    <w:rsid w:val="00E75BBE"/>
    <w:rsid w:val="00E81E94"/>
    <w:rsid w:val="00E874D2"/>
    <w:rsid w:val="00E92E47"/>
    <w:rsid w:val="00E947C5"/>
    <w:rsid w:val="00EC26C0"/>
    <w:rsid w:val="00ED7EFD"/>
    <w:rsid w:val="00EE385E"/>
    <w:rsid w:val="00F16CCC"/>
    <w:rsid w:val="00F201AC"/>
    <w:rsid w:val="00F21B17"/>
    <w:rsid w:val="00F23C7E"/>
    <w:rsid w:val="00F31F95"/>
    <w:rsid w:val="00F326E6"/>
    <w:rsid w:val="00F3762D"/>
    <w:rsid w:val="00F528B6"/>
    <w:rsid w:val="00F601C6"/>
    <w:rsid w:val="00F6137C"/>
    <w:rsid w:val="00F72C83"/>
    <w:rsid w:val="00F93A88"/>
    <w:rsid w:val="00F9542F"/>
    <w:rsid w:val="00FA6856"/>
    <w:rsid w:val="00FA6C02"/>
    <w:rsid w:val="00FB7EEE"/>
    <w:rsid w:val="00FF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2581D1"/>
  <w15:chartTrackingRefBased/>
  <w15:docId w15:val="{CEC386B1-68CF-4FF9-8AB8-501DC1BD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B5F"/>
    <w:rPr>
      <w:rFonts w:ascii="Times New Roman" w:hAnsi="Times New Roman"/>
      <w:noProof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35B5F"/>
    <w:pPr>
      <w:keepNext/>
      <w:keepLines/>
      <w:spacing w:before="240" w:after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92D38"/>
    <w:pPr>
      <w:keepNext/>
      <w:keepLines/>
      <w:spacing w:before="120" w:after="12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68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2D38"/>
    <w:rPr>
      <w:rFonts w:ascii="Times New Roman" w:eastAsiaTheme="majorEastAsia" w:hAnsi="Times New Roman" w:cstheme="majorBidi"/>
      <w:noProof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435B5F"/>
    <w:pPr>
      <w:spacing w:line="254" w:lineRule="auto"/>
      <w:ind w:left="720"/>
      <w:contextualSpacing/>
    </w:pPr>
    <w:rPr>
      <w:rFonts w:asciiTheme="minorHAnsi" w:hAnsiTheme="minorHAnsi"/>
      <w:noProof w:val="0"/>
      <w:sz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35B5F"/>
    <w:rPr>
      <w:rFonts w:ascii="Times New Roman" w:eastAsiaTheme="majorEastAsia" w:hAnsi="Times New Roman" w:cstheme="majorBidi"/>
      <w:noProof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35B5F"/>
    <w:pPr>
      <w:spacing w:after="0"/>
      <w:jc w:val="left"/>
      <w:outlineLvl w:val="9"/>
    </w:pPr>
    <w:rPr>
      <w:rFonts w:asciiTheme="majorHAnsi" w:hAnsiTheme="majorHAnsi"/>
      <w:noProof w:val="0"/>
      <w:color w:val="2E74B5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435B5F"/>
    <w:pPr>
      <w:spacing w:after="100"/>
    </w:pPr>
  </w:style>
  <w:style w:type="character" w:styleId="a5">
    <w:name w:val="Hyperlink"/>
    <w:basedOn w:val="a0"/>
    <w:uiPriority w:val="99"/>
    <w:unhideWhenUsed/>
    <w:rsid w:val="00435B5F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AE5096"/>
    <w:pPr>
      <w:spacing w:before="100" w:beforeAutospacing="1" w:after="100" w:afterAutospacing="1" w:line="240" w:lineRule="auto"/>
    </w:pPr>
    <w:rPr>
      <w:rFonts w:eastAsia="Times New Roman" w:cs="Times New Roman"/>
      <w:noProof w:val="0"/>
      <w:sz w:val="24"/>
      <w:szCs w:val="24"/>
      <w:lang w:eastAsia="uk-UA"/>
    </w:rPr>
  </w:style>
  <w:style w:type="paragraph" w:styleId="21">
    <w:name w:val="toc 2"/>
    <w:basedOn w:val="a"/>
    <w:next w:val="a"/>
    <w:autoRedefine/>
    <w:uiPriority w:val="39"/>
    <w:unhideWhenUsed/>
    <w:rsid w:val="00092D38"/>
    <w:pPr>
      <w:spacing w:after="100"/>
      <w:ind w:left="280"/>
    </w:pPr>
  </w:style>
  <w:style w:type="paragraph" w:styleId="a7">
    <w:name w:val="header"/>
    <w:basedOn w:val="a"/>
    <w:link w:val="a8"/>
    <w:uiPriority w:val="99"/>
    <w:unhideWhenUsed/>
    <w:rsid w:val="00B42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422B9"/>
    <w:rPr>
      <w:rFonts w:ascii="Times New Roman" w:hAnsi="Times New Roman"/>
      <w:noProof/>
      <w:sz w:val="28"/>
    </w:rPr>
  </w:style>
  <w:style w:type="paragraph" w:styleId="a9">
    <w:name w:val="footer"/>
    <w:basedOn w:val="a"/>
    <w:link w:val="aa"/>
    <w:uiPriority w:val="99"/>
    <w:unhideWhenUsed/>
    <w:rsid w:val="00B42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422B9"/>
    <w:rPr>
      <w:rFonts w:ascii="Times New Roman" w:hAnsi="Times New Roman"/>
      <w:noProof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3686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ikoben\Desktop\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0A3C9-0FB3-4B6A-9B8D-337BC22EE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1.dotx</Template>
  <TotalTime>35</TotalTime>
  <Pages>51</Pages>
  <Words>9025</Words>
  <Characters>51449</Characters>
  <Application>Microsoft Office Word</Application>
  <DocSecurity>0</DocSecurity>
  <Lines>428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16</cp:revision>
  <dcterms:created xsi:type="dcterms:W3CDTF">2025-03-28T18:50:00Z</dcterms:created>
  <dcterms:modified xsi:type="dcterms:W3CDTF">2025-03-28T19:28:00Z</dcterms:modified>
</cp:coreProperties>
</file>